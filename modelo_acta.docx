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431E76">
      <w:pPr>
        <w:pStyle w:val="Encabezado"/>
        <w:tabs>
          <w:tab w:val="right" w:pos="9781"/>
        </w:tabs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${nombre_titular}</w:t>
      </w:r>
      <w:r w:rsidR="00431E76">
        <w:rPr>
          <w:sz w:val="16"/>
          <w:szCs w:val="16"/>
        </w:rPr>
        <w:tab/>
      </w:r>
      <w:r w:rsidR="00431E76">
        <w:rPr>
          <w:b/>
          <w:sz w:val="16"/>
          <w:szCs w:val="16"/>
        </w:rPr>
        <w:t>Próxima Revisión:</w:t>
      </w:r>
      <w:r w:rsidR="00431E76">
        <w:rPr>
          <w:sz w:val="16"/>
          <w:szCs w:val="16"/>
        </w:rPr>
        <w:t xml:space="preserve"> ${prox_revision}</w:t>
      </w:r>
      <w:r w:rsidRPr="006A36A7">
        <w:rPr>
          <w:sz w:val="16"/>
          <w:szCs w:val="16"/>
        </w:rPr>
        <w:t xml:space="preserve">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${direccion}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 w:rsidR="00431E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${emplazamiento}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${tipo_revision}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${campo28}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${campo38}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${campo48}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${campo58}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${campo68}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${campo78}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${campo88}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${campo98}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${campo108}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${campo118}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${campo128}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${campo138}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${campo148}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${campo158}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${campo168}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${campo178}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${campo188}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${campo191}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${campo192}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${campo193}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${campo194}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${campo195}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${campo196}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${campo197}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${campo198}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${observaciones}</w:t>
      </w:r>
    </w:p>
    <w:p w:rsidR="009E7DF8" w:rsidRDefault="00431E76" w:rsidP="00431E76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223520</wp:posOffset>
            </wp:positionV>
            <wp:extent cx="2284730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229870</wp:posOffset>
            </wp:positionV>
            <wp:extent cx="2189480" cy="1219835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E76">
        <w:rPr>
          <w:noProof/>
          <w:lang w:val="es-ES_trad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30D817" wp14:editId="55DEE7EF">
                <wp:simplePos x="0" y="0"/>
                <wp:positionH relativeFrom="column">
                  <wp:posOffset>3974465</wp:posOffset>
                </wp:positionH>
                <wp:positionV relativeFrom="paragraph">
                  <wp:posOffset>191135</wp:posOffset>
                </wp:positionV>
                <wp:extent cx="742950" cy="29527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76" w:rsidRDefault="00431E76" w:rsidP="00431E76">
                            <w:r>
                              <w:t>Técnico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0D81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2.95pt;margin-top:15.05pt;width:58.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" filled="f" stroked="f">
                <v:textbox>
                  <w:txbxContent>
                    <w:p w:rsidR="00431E76" w:rsidRDefault="00431E76" w:rsidP="00431E76">
                      <w:r>
                        <w:t>Técnico</w:t>
                      </w:r>
                    </w:p>
                  </w:txbxContent>
                </v:textbox>
              </v:shape>
            </w:pict>
          </mc:Fallback>
        </mc:AlternateContent>
      </w:r>
      <w:r w:rsidRPr="00431E76">
        <w:rPr>
          <w:noProof/>
          <w:lang w:val="es-ES_trad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190500</wp:posOffset>
                </wp:positionV>
                <wp:extent cx="1428750" cy="2952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76" w:rsidRDefault="00431E76">
                            <w:r>
                              <w:t>Conforme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.95pt;margin-top:15pt;width:112.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" filled="f" stroked="f">
                <v:textbox>
                  <w:txbxContent>
                    <w:p w:rsidR="00431E76" w:rsidRDefault="00431E76">
                      <w:r>
                        <w:t>Conforme Cliente</w:t>
                      </w:r>
                    </w:p>
                  </w:txbxContent>
                </v:textbox>
              </v:shape>
            </w:pict>
          </mc:Fallback>
        </mc:AlternateContent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431E76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 w:rsidRPr="00431E76">
        <w:rPr>
          <w:noProof/>
          <w:lang w:val="es-ES_tradn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F45C6F" wp14:editId="6C8AF13A">
                <wp:simplePos x="0" y="0"/>
                <wp:positionH relativeFrom="column">
                  <wp:posOffset>3850005</wp:posOffset>
                </wp:positionH>
                <wp:positionV relativeFrom="paragraph">
                  <wp:posOffset>168275</wp:posOffset>
                </wp:positionV>
                <wp:extent cx="962025" cy="295275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76" w:rsidRDefault="00431E76" w:rsidP="00F4268B">
                            <w:pPr>
                              <w:jc w:val="center"/>
                            </w:pPr>
                            <w:r>
                              <w:t>${tecnico}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45C6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03.15pt;margin-top:13.25pt;width:75.7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" filled="f" stroked="f">
                <v:textbox>
                  <w:txbxContent>
                    <w:p w:rsidR="00431E76" w:rsidRDefault="00431E76" w:rsidP="00F4268B">
                      <w:pPr>
                        <w:jc w:val="center"/>
                      </w:pPr>
                      <w:r>
                        <w:t>${tecnico}</w:t>
                      </w:r>
                    </w:p>
                  </w:txbxContent>
                </v:textbox>
              </v:shape>
            </w:pict>
          </mc:Fallback>
        </mc:AlternateContent>
      </w:r>
      <w:r w:rsidRPr="00431E76">
        <w:rPr>
          <w:noProof/>
          <w:lang w:val="es-ES_tradn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1B0FD6" wp14:editId="153B7211">
                <wp:simplePos x="0" y="0"/>
                <wp:positionH relativeFrom="margin">
                  <wp:posOffset>0</wp:posOffset>
                </wp:positionH>
                <wp:positionV relativeFrom="paragraph">
                  <wp:posOffset>187325</wp:posOffset>
                </wp:positionV>
                <wp:extent cx="2343150" cy="48577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76" w:rsidRDefault="00431E76" w:rsidP="00431E76">
                            <w:pPr>
                              <w:spacing w:after="0"/>
                              <w:jc w:val="center"/>
                            </w:pPr>
                            <w:r>
                              <w:t>${fecha}</w:t>
                            </w:r>
                          </w:p>
                          <w:p w:rsidR="00431E76" w:rsidRDefault="00431E76" w:rsidP="00431E76">
                            <w:pPr>
                              <w:spacing w:after="0"/>
                              <w:jc w:val="center"/>
                            </w:pPr>
                            <w:r>
                              <w:t>${nombre_firma}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0FD6" id="_x0000_s1029" type="#_x0000_t202" style="position:absolute;left:0;text-align:left;margin-left:0;margin-top:14.75pt;width:184.5pt;height:3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" filled="f" stroked="f">
                <v:textbox>
                  <w:txbxContent>
                    <w:p w:rsidR="00431E76" w:rsidRDefault="00431E76" w:rsidP="00431E76">
                      <w:pPr>
                        <w:spacing w:after="0"/>
                        <w:jc w:val="center"/>
                      </w:pPr>
                      <w:r>
                        <w:t>${fecha}</w:t>
                      </w:r>
                    </w:p>
                    <w:p w:rsidR="00431E76" w:rsidRDefault="00431E76" w:rsidP="00431E76">
                      <w:pPr>
                        <w:spacing w:after="0"/>
                        <w:jc w:val="center"/>
                      </w:pPr>
                      <w:r>
                        <w:t>${nombre_firma}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${pag}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8863" id="Cuadro de texto 6" o:spid="_x0000_s1030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${pag}</w:t>
                      </w:r>
                    </w:p>
                  </w:txbxContent>
                </v:textbox>
              </v:shape>
            </w:pict>
          </mc:Fallback>
        </mc:AlternateContent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5C0" w:rsidRDefault="00EC75C0">
      <w:pPr>
        <w:spacing w:after="0" w:line="240" w:lineRule="auto"/>
      </w:pPr>
      <w:r>
        <w:separator/>
      </w:r>
    </w:p>
  </w:endnote>
  <w:endnote w:type="continuationSeparator" w:id="0">
    <w:p w:rsidR="00EC75C0" w:rsidRDefault="00EC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5C0" w:rsidRDefault="00EC75C0">
      <w:pPr>
        <w:spacing w:after="0" w:line="240" w:lineRule="auto"/>
      </w:pPr>
      <w:r>
        <w:separator/>
      </w:r>
    </w:p>
  </w:footnote>
  <w:footnote w:type="continuationSeparator" w:id="0">
    <w:p w:rsidR="00EC75C0" w:rsidRDefault="00EC7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C75C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C75C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C75C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31E76"/>
    <w:rsid w:val="00485776"/>
    <w:rsid w:val="0049302C"/>
    <w:rsid w:val="004A045E"/>
    <w:rsid w:val="004B5386"/>
    <w:rsid w:val="004D5820"/>
    <w:rsid w:val="004E42DE"/>
    <w:rsid w:val="004F13C0"/>
    <w:rsid w:val="004F32C1"/>
    <w:rsid w:val="00505B4D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C75C0"/>
    <w:rsid w:val="00EF536B"/>
    <w:rsid w:val="00EF7A71"/>
    <w:rsid w:val="00F06EBA"/>
    <w:rsid w:val="00F14588"/>
    <w:rsid w:val="00F4268B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7124368-C495-4E05-A437-6E4EE30C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203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33</cp:revision>
  <cp:lastPrinted>2018-05-29T08:25:00Z</cp:lastPrinted>
  <dcterms:created xsi:type="dcterms:W3CDTF">2017-10-02T10:32:00Z</dcterms:created>
  <dcterms:modified xsi:type="dcterms:W3CDTF">2018-10-04T11:02:00Z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