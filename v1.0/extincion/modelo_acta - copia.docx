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${nombre_titular}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${direccion}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proofErr w:type="gramStart"/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${emplazamiento}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${tipo_revision}</w:t>
      </w:r>
    </w:p>
    <w:tbl>
      <w:tblPr>
        <w:tblW w:w="96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020"/>
        <w:gridCol w:w="1006"/>
      </w:tblGrid>
      <w:tr w:rsidR="001C7415" w:rsidRPr="001C7415" w:rsidTr="005867E4">
        <w:trPr>
          <w:trHeight w:val="495"/>
        </w:trPr>
        <w:tc>
          <w:tcPr>
            <w:tcW w:w="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5867E4">
        <w:trPr>
          <w:trHeight w:val="402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${campo14}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${campo17}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${campo18}</w:t>
            </w:r>
          </w:p>
        </w:tc>
      </w:tr>
      <w:tr w:rsidR="001C7415" w:rsidRPr="001C7415" w:rsidTr="005867E4">
        <w:trPr>
          <w:trHeight w:val="402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${campo21}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${campo22}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${campo23}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${campo24}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${campo25}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${campo26}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${campo27}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${campo28}</w:t>
            </w:r>
          </w:p>
        </w:tc>
      </w:tr>
      <w:tr w:rsidR="001C7415" w:rsidRPr="001C7415" w:rsidTr="005867E4">
        <w:trPr>
          <w:trHeight w:val="402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${campo31}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${campo32}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${campo33}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${campo34}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${campo35}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${campo36}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${campo37}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${campo38}</w:t>
            </w:r>
          </w:p>
        </w:tc>
      </w:tr>
      <w:tr w:rsidR="001C7415" w:rsidRPr="001C7415" w:rsidTr="005867E4">
        <w:trPr>
          <w:trHeight w:val="402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${campo41}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${campo42}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${campo43}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${campo44}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${campo45}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${campo46}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${campo47}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${campo48}</w:t>
            </w:r>
          </w:p>
        </w:tc>
      </w:tr>
      <w:tr w:rsidR="001C7415" w:rsidRPr="001C7415" w:rsidTr="005867E4">
        <w:trPr>
          <w:trHeight w:val="402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${campo51}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${campo52}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${campo53}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${campo54}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${campo55}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${campo56}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${campo57}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${campo58}</w:t>
            </w:r>
          </w:p>
        </w:tc>
      </w:tr>
      <w:tr w:rsidR="001C7415" w:rsidRPr="001C7415" w:rsidTr="005867E4">
        <w:trPr>
          <w:trHeight w:val="402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${campo61}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${campo62}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${campo63}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${campo64}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${campo65}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${campo66}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${campo67}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${campo68}</w:t>
            </w:r>
          </w:p>
        </w:tc>
      </w:tr>
      <w:tr w:rsidR="001C7415" w:rsidRPr="001C7415" w:rsidTr="005867E4">
        <w:trPr>
          <w:trHeight w:val="402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${campo71}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${campo72}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${campo73}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${campo74}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${campo75}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${campo76}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${campo77}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${campo78}</w:t>
            </w:r>
          </w:p>
        </w:tc>
      </w:tr>
      <w:tr w:rsidR="001C7415" w:rsidRPr="001C7415" w:rsidTr="005867E4">
        <w:trPr>
          <w:trHeight w:val="402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${campo81}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${campo82}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${campo83}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${campo84}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${campo85}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${campo86}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${campo87}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${campo88}</w:t>
            </w:r>
          </w:p>
        </w:tc>
      </w:tr>
      <w:tr w:rsidR="001C7415" w:rsidRPr="001C7415" w:rsidTr="005867E4">
        <w:trPr>
          <w:trHeight w:val="402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${campo91}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${campo92}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${campo93}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${campo94}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${campo95}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${campo96}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${campo97}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${campo98}</w:t>
            </w:r>
          </w:p>
        </w:tc>
      </w:tr>
      <w:tr w:rsidR="001C7415" w:rsidRPr="001C7415" w:rsidTr="005867E4">
        <w:trPr>
          <w:trHeight w:val="402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${campo101}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${campo102}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${campo103}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${campo104}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${campo105}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${campo106}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${campo107}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${campo108}</w:t>
            </w:r>
          </w:p>
        </w:tc>
      </w:tr>
      <w:tr w:rsidR="001C7415" w:rsidRPr="001C7415" w:rsidTr="005867E4">
        <w:trPr>
          <w:trHeight w:val="402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${campo114}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${campo116}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${campo117}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${campo118}</w:t>
            </w:r>
          </w:p>
        </w:tc>
      </w:tr>
      <w:tr w:rsidR="001C7415" w:rsidRPr="001C7415" w:rsidTr="005867E4">
        <w:trPr>
          <w:trHeight w:val="402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${campo124}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${campo126}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${campo127}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${campo128}</w:t>
            </w:r>
          </w:p>
        </w:tc>
      </w:tr>
      <w:tr w:rsidR="001C7415" w:rsidRPr="001C7415" w:rsidTr="005867E4">
        <w:trPr>
          <w:trHeight w:val="402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${campo134}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${campo136}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${campo137}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${campo138}</w:t>
            </w:r>
          </w:p>
        </w:tc>
      </w:tr>
      <w:tr w:rsidR="001C7415" w:rsidRPr="001C7415" w:rsidTr="005867E4">
        <w:trPr>
          <w:trHeight w:val="402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${campo144}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${campo146}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${campo147}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${campo148}</w:t>
            </w:r>
          </w:p>
        </w:tc>
      </w:tr>
      <w:tr w:rsidR="001C7415" w:rsidRPr="001C7415" w:rsidTr="005867E4">
        <w:trPr>
          <w:trHeight w:val="402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${campo154}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${campo156}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${campo157}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${campo158}</w:t>
            </w:r>
          </w:p>
        </w:tc>
      </w:tr>
      <w:tr w:rsidR="001C7415" w:rsidRPr="001C7415" w:rsidTr="005867E4">
        <w:trPr>
          <w:trHeight w:val="402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${campo164}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${campo166}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${campo167}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${campo168}</w:t>
            </w:r>
          </w:p>
        </w:tc>
      </w:tr>
      <w:tr w:rsidR="001C7415" w:rsidRPr="001C7415" w:rsidTr="005867E4">
        <w:trPr>
          <w:trHeight w:val="402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${campo174}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${campo176}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${campo177}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${campo178}</w:t>
            </w:r>
          </w:p>
        </w:tc>
      </w:tr>
      <w:tr w:rsidR="001C7415" w:rsidRPr="001C7415" w:rsidTr="005867E4">
        <w:trPr>
          <w:trHeight w:val="402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${campo184}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${campo186}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${campo187}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${campo188}</w:t>
            </w:r>
          </w:p>
        </w:tc>
      </w:tr>
      <w:tr w:rsidR="001C7415" w:rsidRPr="001C7415" w:rsidTr="005867E4">
        <w:trPr>
          <w:trHeight w:val="402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${campo191}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${campo192}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${campo193}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${campo194}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${campo195}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${campo196}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${campo197}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${campo198}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>${observaciones}</w:t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${fecha}</w:t>
      </w:r>
      <w:r w:rsidR="009E7DF8">
        <w:rPr>
          <w:lang w:val="es-ES_tradnl"/>
        </w:rPr>
        <w:tab/>
        <w:t>${tecnico}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${pag}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${pag}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>${nombre_firma}</w:t>
      </w:r>
      <w:r w:rsidR="009E7DF8">
        <w:rPr>
          <w:lang w:val="es-ES_tradnl"/>
        </w:rPr>
        <w:tab/>
      </w:r>
    </w:p>
    <w:sectPr w:rsidR="006A36A7" w:rsidRPr="009E7DF8" w:rsidSect="00271A25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1416" w:bottom="567" w:left="1560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C2D" w:rsidRDefault="00112C2D">
      <w:pPr>
        <w:spacing w:after="0" w:line="240" w:lineRule="auto"/>
      </w:pPr>
      <w:r>
        <w:separator/>
      </w:r>
    </w:p>
  </w:endnote>
  <w:endnote w:type="continuationSeparator" w:id="0">
    <w:p w:rsidR="00112C2D" w:rsidRDefault="00112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-662305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EB45A8" id="2 Cuadro de texto" o:spid="_x0000_s1026" style="position:absolute;margin-left:-52.1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//T+/m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/1fv5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//W+/m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R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1/v5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//Q+/m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v/9H7+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//0vv5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//T+/m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v/9T7+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//1fv5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//W+/m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v/9f7+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//0Pv5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//R&#10;+/m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C2D" w:rsidRDefault="00112C2D">
      <w:pPr>
        <w:spacing w:after="0" w:line="240" w:lineRule="auto"/>
      </w:pPr>
      <w:r>
        <w:separator/>
      </w:r>
    </w:p>
  </w:footnote>
  <w:footnote w:type="continuationSeparator" w:id="0">
    <w:p w:rsidR="00112C2D" w:rsidRDefault="00112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112C2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112C2D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77.6pt;margin-top:-112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112C2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E7166"/>
    <w:rsid w:val="000F0572"/>
    <w:rsid w:val="000F6AD7"/>
    <w:rsid w:val="00112C2D"/>
    <w:rsid w:val="00116C73"/>
    <w:rsid w:val="00123479"/>
    <w:rsid w:val="001313EE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D5820"/>
    <w:rsid w:val="004E42DE"/>
    <w:rsid w:val="004F13C0"/>
    <w:rsid w:val="004F32C1"/>
    <w:rsid w:val="00520AE1"/>
    <w:rsid w:val="00571CEE"/>
    <w:rsid w:val="005867E4"/>
    <w:rsid w:val="005A4692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4:docId w14:val="522AFE11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0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67FECB3-8B6D-4173-A558-C5C255342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27</cp:revision>
  <cp:lastPrinted>2018-05-29T08:25:00Z</cp:lastPrinted>
  <dcterms:created xsi:type="dcterms:W3CDTF">2017-10-02T10:32:00Z</dcterms:created>
  <dcterms:modified xsi:type="dcterms:W3CDTF">2018-06-29T14:29:00Z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