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LA CATEDRAL DEL MOTOR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CIRCUITO DE GUADIX, DESVIO DE GOR, KM. 2, 18500, GOR,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503233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C.ELECTRICO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692151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ENFERMERIA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692167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BOXES CHAPA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692219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BOXES CHAPA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692168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BOXES CHAPA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692228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BOXES CHAPA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BOXES CHAPA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692166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BOXES CHAPA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692146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BOXES CHAPA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471691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LAND ROVER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CATERING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692225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 BAJO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94991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01/08/2011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 ARRIBA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 ARRIBA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