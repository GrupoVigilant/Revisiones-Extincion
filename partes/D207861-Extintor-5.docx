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GESTION DE ESTACIONAMIENTOS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RECOGIDAS, S/N, 18004,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TORRES NEPTUNO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1093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 P-3 PLAZA 3202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PG-25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2197380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 P-3 PLAZA 3321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 P-3 PLAZA 3327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PG-25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2197376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 P-4 PLAZA 59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 P-4 PLAZA 70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 P-4 PLAZA 76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 P-4 PLAZA 6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 P-4 PLAZA 64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PG-25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 P-4 PLAZA 116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 P-4 PLAZA 101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 P-4 PLAZA 12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 P-4 PLAZA 20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557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 P-4 PLAZA 137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 JUNTO ASEOS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 PLAZA 1069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 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958131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 CONTROL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 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 CUESTA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PG-25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 PLAZA 1221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RC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10/08/18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