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CENTRO DOCUMENTACION CIENTIFICA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RECTOR LOPEZ ARGUETA, S/N, 18001,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UNIVERSIDAD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BIE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263721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 BIBLIOTECA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263605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BIBLIOTECA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263662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CONSERJERIA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263612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263614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CENTRO DOC EUROPEA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263601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ASCENSOR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263591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LANZA ROTA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263606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ASCENSOR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263595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263609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263599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ASCENSOR P3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263597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263604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BIFURCACION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01/01/1999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 EDIFICIO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06/08/18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