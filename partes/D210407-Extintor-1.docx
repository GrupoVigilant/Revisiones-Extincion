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FUNERARIA ARMILLA FERMIN CRIADO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REAL DE MOTRIL, 59, 18100, ARMILLA,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OFICINA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25554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183912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656999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