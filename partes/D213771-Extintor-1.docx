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FUNERARIA ARMILLA FERMIN CRIADO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SEVERO OCHOA, S/N, 18630, OTURA,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OTURA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40330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529795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