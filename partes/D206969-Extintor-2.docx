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I.E.S. HISPONOVA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AVDA. MIGUEL HERNANDEZ, 2, 18270, MONTEFRIO,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EDIFICIO NUEVO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NC5 - 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1442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CONSERJERIA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NC2 - 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1135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COCLO FORMATIVO P1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NC5 - 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11115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INFORMATICA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NC2 - 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1167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AULA 6 PCPI P2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NC5 - 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2696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ASEOS SALON ACTOS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AUTO 9K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3359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CALDERA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09/08/18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