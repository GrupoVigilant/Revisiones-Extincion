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MAXAM EUROPE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ACERA DEL DARRO, 48, 1º A-B, 18005,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DARRO GRANADA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PG-12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10290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17251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 AREA DEL DARRO Nº 48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1191884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CARRETILLA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1191884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09/07/2005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CARRETILLA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No dejan revisar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09/08/18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