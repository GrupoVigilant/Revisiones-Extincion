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HOTEL ALHAMBRA PALACE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ARQUITECTO GARCIA PAREDES, 1, 18009,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PRESION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PASILLO 406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PASILLO FRENTE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PASILLO 403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ENTRE P4-P3 ESC EMERGENCIA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 316-317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 319-321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 319-321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 325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ENTRE P3-P2 ESC EMERGENCIA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216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219-221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219-221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223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224-226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201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ENTRE P2-P1 ESCALERA EMERG.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115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