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CENTRO DE ACTIVIDADES DEPORTIVAS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CRTA. NACIONAL 323, BAILEN-MOTRIL KM. 11, 18220, ALBOLOTE,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CLUB NAUTICO CUBILLAS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355906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DEPURADORAS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293079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295068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293121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 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193152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CONTROL PERSONAL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SERVICIOS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CAFETERIA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CAFETERIA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258420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CAFETERIA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293070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293067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2ª PLANTA OFICINAS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2ª PLANTA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293115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2ª PLANTA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193145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