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10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10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10 P-B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329603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8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8 P-5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8 P-4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8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8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8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PORTAL 8 P-B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