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TORRES MORENTE S.A.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AVDA. INCAR, 8, PARQUE METROPOLITANO, 18130, ESCÚZAR,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PUESTOS VARIOS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615970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CASA BLANCA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616897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ALOMARTES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615971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DE LOS POSTO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616906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DE LOS POSTO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615973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DE LOS POSTO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616902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CARTUJA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616905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CAMPOTEJAR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EXT. CO2 5 Kg.  Mod. CO25KG (89B)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1341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PORCUNA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616900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DEHESAS DE GUADIX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616898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BRACANA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615972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MORACEDA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PG9-ABC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2750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CASANUEVA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271A25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ab/>
      </w:r>
      <w:r w:rsidR="009E7DF8">
        <w:rPr>
          <w:lang w:val="es-ES_tradnl"/>
        </w:rPr>
        <w:t>03/08/18</w:t>
      </w:r>
      <w:r w:rsidR="009E7DF8">
        <w:rPr>
          <w:lang w:val="es-ES_tradnl"/>
        </w:rPr>
        <w:tab/>
        <w:t>303</w:t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>Nº</w:t>
                            </w:r>
                            <w:proofErr w:type="gramEnd"/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bookmarkStart w:id="1" w:name="_GoBack"/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>Nº</w:t>
                      </w:r>
                      <w:proofErr w:type="gramEnd"/>
                      <w:r w:rsidR="009E7DF8" w:rsidRPr="006A36A7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bookmarkStart w:id="0" w:name="_GoBack"/>
      <w:bookmarkEnd w:id="0"/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22F" w:rsidRDefault="005B322F">
      <w:pPr>
        <w:spacing w:after="0" w:line="240" w:lineRule="auto"/>
      </w:pPr>
      <w:r>
        <w:separator/>
      </w:r>
    </w:p>
  </w:endnote>
  <w:endnote w:type="continuationSeparator" w:id="0">
    <w:p w:rsidR="005B322F" w:rsidRDefault="005B3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22F" w:rsidRDefault="005B322F">
      <w:pPr>
        <w:spacing w:after="0" w:line="240" w:lineRule="auto"/>
      </w:pPr>
      <w:r>
        <w:separator/>
      </w:r>
    </w:p>
  </w:footnote>
  <w:footnote w:type="continuationSeparator" w:id="0">
    <w:p w:rsidR="005B322F" w:rsidRDefault="005B3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976936B-1592-4FA5-85FE-704687B3E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Jimenez</cp:lastModifiedBy>
  <cp:revision>30</cp:revision>
  <cp:lastPrinted>2018-05-29T08:25:00Z</cp:lastPrinted>
  <dcterms:created xsi:type="dcterms:W3CDTF">2017-10-02T10:32:00Z</dcterms:created>
  <dcterms:modified xsi:type="dcterms:W3CDTF">2018-06-29T20:54:00Z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