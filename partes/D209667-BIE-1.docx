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SERVIOCIO LOS MONDRAGONES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GRAN VIA COLON, 14, PUERTA A,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GIMNASIO 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VESTUARIOS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VESTUARIOS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SALA 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FITNESS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FITNESS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FISIOTERAPIA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FISIOTERAPIA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