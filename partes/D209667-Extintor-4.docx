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TORRES MORENTE S.A.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AVDA. INCAR, 8, PARQUE METROPOLITANO, 18130, ESCUZAR,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EMPRESA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ALMAZARA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799776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ALMAZARA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60056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ALTILLO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9535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CALDERA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18907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TRANSFORMADOR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RECOGIDA ACEITUNA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712669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PALET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712688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PALET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712694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PALET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712679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PALET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712690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PALET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67085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GRUPO PRESIÓN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10167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DEPOSITO GASOIL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214173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VESTUARIO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214027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OF. PB ESTANTERIAS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214098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OFIC. ARCHIVO/GARAJE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214205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OFIC. BÁSCULA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18541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06/09/18</w:t>
      </w:r>
      <w:r w:rsidR="009E7DF8">
        <w:rPr>
          <w:lang w:val="es-ES_tradnl"/>
        </w:rPr>
        <w:tab/>
        <w:t>603</w:t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