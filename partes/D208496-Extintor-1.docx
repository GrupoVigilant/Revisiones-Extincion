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CAD FUENTE NUEVA, OFICINAS Y CAFETERIA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72571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753148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BAJO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BAJO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788025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BAJO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551876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BAJO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BAJO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BAJO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753159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6293177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312890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8559897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698377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2 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7534192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