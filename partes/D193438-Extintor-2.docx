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C.P. RESIDENCIAL JAVIER DE BURGOS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BARRIOS TALAVERA, 2-4-6, 18014,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COMUNIDAD PROPIETARIOS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121653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 TRASTERO 125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 TRASTERO 131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 TRASTERO 153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 TRASTERO 143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121667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121651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 TRASTERO 21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121661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