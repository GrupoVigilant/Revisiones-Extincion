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DOCUMENTACION CIENTIFICA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S/N,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6956616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6956615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7494686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ESCALERA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