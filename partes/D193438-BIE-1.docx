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C.P. RESIDENCIAL JAVIER DE BURGOS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BARRIOS TALAVERA, 2-4-6,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 PROPIETARIOS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903C-86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904C-71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