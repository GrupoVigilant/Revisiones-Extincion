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EDITORIAL UNIVERSIDAD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CARTUJA, EDIFICIO GRANADA,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JUNTAS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383230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517517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553698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 ALTILLO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553701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571082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556205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30351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383174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1064464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