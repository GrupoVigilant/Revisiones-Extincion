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POLIGONO CAMPUS DE CARTUJA, S/N,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CAD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7748929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635064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ALAMACEN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DE LUCES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667033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HUECO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667034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