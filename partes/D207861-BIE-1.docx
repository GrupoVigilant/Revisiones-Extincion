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4 ZONA B EXT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4 ZONA B 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4 ZONA B 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4 ZONA B 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3 ZONA C EXT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3 ZONA C 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3 ZONA C 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3 ZONA C 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3 ZONA C 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1 ZONA B EXT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1 ZONA B 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1 ZONA B 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1 ZONA B 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1 ZONA C EXT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2 ZONA C 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2 ZONA C 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2 ZONA C 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COLUMNA SECA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NUCLEO 2 ZONA C 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