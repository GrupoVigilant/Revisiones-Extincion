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RECURSOS Y SERVICIOS DE DEPENDENCIA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FUENTE SALINAS, 2, 18340, FUENTE VARQUEROS,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GEROINNOVA EDIFICIOS A-B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KILSEN DE 1 LAZO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ANALOGICOS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PULSADORES REARMABLES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CONVENCIONAL DE 16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OPTICOS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PULSADORES REARMABLES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