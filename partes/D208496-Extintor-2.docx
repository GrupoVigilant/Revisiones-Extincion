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CAD FUENTE NUEVA, OFICINAS Y CAFETERIA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73491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73920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73448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73773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72633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