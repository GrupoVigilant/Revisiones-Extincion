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RESIDENCIA GRANADA U.T.E.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ALFACAR, 28,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FERNANDO 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5046329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A224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A221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669214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A218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97014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671912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A213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669218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A209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A208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44974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A205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958284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A202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A201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448990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5046327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671911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7146506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157695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