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OMYA CLARIANA S.L.U.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CANTERA DE DARRO, 18181, DARRO,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CANTERA DE DARRO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823116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125570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125604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LABORATORIO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125526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NIVEL 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125608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NIVEL 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820416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NIVEL 0 SAI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930419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NIVEL 0 SAI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125612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NIVEL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125603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NIVEL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125567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NIVEL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125551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NIVEL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125550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NIVEL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125568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NIVEL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125609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NIVEL 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PG-3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NIVEL 4 ALTO SILO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PG-3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90047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NIVEL 4 ALTO SILO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PG-3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NIVEL 5 ALTO SILO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125610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GARITA CARGA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25873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CASETA AGUA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