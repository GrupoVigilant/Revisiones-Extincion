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1471373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ESCALERA EDIF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736358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ENTREPLANTA A-E2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A045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39592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A049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A055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ASCENSOR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A101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A104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A108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A109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A112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7193758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A118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5045963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A124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A126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