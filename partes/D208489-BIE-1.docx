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EDIFICIO SAN JERONIMO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RECTOR LOPEZ ARGUETA, 18010,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 JUNTO GRUPO PRESION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FRENTE CONSERJERIA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JUNTO 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JUNTO A DPTO DE SOCIOLOGIA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FRENTE SALON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FRENTE AULA 16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FRENTE AULA 15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JUNTO CUARTO BAÑO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FRENTE AULA 26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FRENTE AULA 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FRENTE AULA 23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