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FEDERACION DE ORGANIZACIONES ANDALUZAS DE MAYORES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CANDELARIA, S/N, 18210, PELIGROS,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RESIDENCIA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6482695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JUNTO H-7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6482685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JUNTO LOCUTORIO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6175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COMEDOR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6482652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JUNTO H-12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6482646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JUNTO H-9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6482661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BOTIQUIN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6482651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SALA DE ESTAR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6482669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ESTAR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8749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6482693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SALA ACTIVIDADES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8393341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CALDERAS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658354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LAVANDERIA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341348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H.JUNTO PRESIDENTE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 CAFETERIA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12369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CAFETERIA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5503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 SALA PRESIDENTE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