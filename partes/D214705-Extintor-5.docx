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601280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12904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213992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BOTELLAS CRISTAL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17246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23581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