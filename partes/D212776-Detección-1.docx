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ARQUISOCIAL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AVDA. DEL PRADO, 79, 04738, LA GANGOSA, VICAR, ALMERIA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RESIDENCIA DE ANCIANOS FUENTE VICAR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Detección</w:t>
      </w:r>
    </w:p>
    <w:tbl>
      <w:tblPr>
        <w:tblW w:w="101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0"/>
        <w:gridCol w:w="2268"/>
        <w:gridCol w:w="2268"/>
      </w:tblGrid>
      <w:tr w:rsidR="00C86E00" w:rsidRPr="001C7415" w:rsidTr="00C86E00">
        <w:trPr>
          <w:trHeight w:val="495"/>
        </w:trPr>
        <w:tc>
          <w:tcPr>
            <w:tcW w:w="5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EQUIPO REVISADO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>CANTIDAD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  <w:bookmarkStart w:id="0" w:name="_GoBack"/>
            <w:bookmarkEnd w:id="0"/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CENTRAL DETECCION DE INCENDIOS 2 LAZOS AMP. A 4 Mod. KFP-AF2-09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Módulo control 1L. KAL-701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Módulo 4 salidas de relé Ref. KAL-434C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Retenedor electromagnético 0439031UK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Retenedor de 600 Kgr. Mod. AL960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Sensor óptico ANALÓGICO ref. kl-730a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Detectores térmicos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Pulsador manual direcc. Ref. KL-450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Sirenas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Sensor óptico ANALÓGICO ref. kl-730a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Pulsador manual direcc. Ref. KL-450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Sirenas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MANTENIMIENTO NORMAL DE BOCA DE INCENDIO EQUIPADA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Grupo de presión contra incendios UE 12/70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Kit colector de prueba ECO-2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07/08/18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383" w:rsidRDefault="00D50383">
      <w:pPr>
        <w:spacing w:after="0" w:line="240" w:lineRule="auto"/>
      </w:pPr>
      <w:r>
        <w:separator/>
      </w:r>
    </w:p>
  </w:endnote>
  <w:endnote w:type="continuationSeparator" w:id="0">
    <w:p w:rsidR="00D50383" w:rsidRDefault="00D5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383" w:rsidRDefault="00D50383">
      <w:pPr>
        <w:spacing w:after="0" w:line="240" w:lineRule="auto"/>
      </w:pPr>
      <w:r>
        <w:separator/>
      </w:r>
    </w:p>
  </w:footnote>
  <w:footnote w:type="continuationSeparator" w:id="0">
    <w:p w:rsidR="00D50383" w:rsidRDefault="00D50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C86E00"/>
    <w:rsid w:val="00D22730"/>
    <w:rsid w:val="00D43F02"/>
    <w:rsid w:val="00D45BB8"/>
    <w:rsid w:val="00D50383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4:docId w14:val="4DAAA3A7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88F2FF4-B8F0-4AAD-B1C0-32AA678C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0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2</cp:revision>
  <cp:lastPrinted>2018-05-29T08:25:00Z</cp:lastPrinted>
  <dcterms:created xsi:type="dcterms:W3CDTF">2018-08-03T08:46:00Z</dcterms:created>
  <dcterms:modified xsi:type="dcterms:W3CDTF">2018-08-03T08:46:00Z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