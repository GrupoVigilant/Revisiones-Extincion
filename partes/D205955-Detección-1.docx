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EL ZEGRI SERVICIOS DE HOSTELERIA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AUTOVIA A-44 (JAEN-GRANADA) KM. 79, 18550, IZNALLOZ,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INSTALACIONES DE EMPRESA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Detección</w:t>
      </w: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2268"/>
        <w:gridCol w:w="2268"/>
      </w:tblGrid>
      <w:tr w:rsidR="00C86E00" w:rsidRPr="001C7415" w:rsidTr="00C86E00">
        <w:trPr>
          <w:trHeight w:val="49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EQUIPO REVISADO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  <w:bookmarkStart w:id="0" w:name="_GoBack"/>
            <w:bookmarkEnd w:id="0"/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DE INCENDIOS 3 ZONAS CONVENCIONAL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SONDAS TÉRMICAS PARA DETECCIÓN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CILINDRO DE EXTINCIÓN AUTOMATICA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DIFUSORES MODELO SIEX  TKD1C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PULSADOR DE DISPARO MANUAL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PULSADOR DE PARO EXTINCIÓN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83" w:rsidRDefault="00D50383">
      <w:pPr>
        <w:spacing w:after="0" w:line="240" w:lineRule="auto"/>
      </w:pPr>
      <w:r>
        <w:separator/>
      </w:r>
    </w:p>
  </w:endnote>
  <w:endnote w:type="continuationSeparator" w:id="0">
    <w:p w:rsidR="00D50383" w:rsidRDefault="00D5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83" w:rsidRDefault="00D50383">
      <w:pPr>
        <w:spacing w:after="0" w:line="240" w:lineRule="auto"/>
      </w:pPr>
      <w:r>
        <w:separator/>
      </w:r>
    </w:p>
  </w:footnote>
  <w:footnote w:type="continuationSeparator" w:id="0">
    <w:p w:rsidR="00D50383" w:rsidRDefault="00D5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C86E00"/>
    <w:rsid w:val="00D22730"/>
    <w:rsid w:val="00D43F02"/>
    <w:rsid w:val="00D45BB8"/>
    <w:rsid w:val="00D50383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4:docId w14:val="4DAAA3A7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F2FF4-B8F0-4AAD-B1C0-32AA678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2</cp:revision>
  <cp:lastPrinted>2018-05-29T08:25:00Z</cp:lastPrinted>
  <dcterms:created xsi:type="dcterms:W3CDTF">2018-08-03T08:46:00Z</dcterms:created>
  <dcterms:modified xsi:type="dcterms:W3CDTF">2018-08-03T08:46:00Z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