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HOTEL ALHAMBRA PALACE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PLAZA ARQUITECTO GARCIA PAREDES, 1, 18009,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P0 RESTAURANTE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ECONOMATO P0 ESC E.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BOTELLAS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ALMACENM PROVEED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ALMACEN BOTELLERO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BOTELLERO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ECONOMATO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PG50-ABC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REYES CATOLICOS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REYES CATOLICOS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TEATRO ESCALERA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TEATRO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