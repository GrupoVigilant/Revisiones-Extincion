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AUTO DISTRIBUCIONES ILIBERIS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PARQUE EMPRESARIAL PRINCIPE FELIPE, S/N, 18500, GUADIX,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