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GESTION DE RECURSOS Y SERVICIOS DE DEPENDENCIA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FUENTE SALINAS, 2, 18340, FUENTE VARQUEROS,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GEROINNOVA EDIFICIOS A-B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Extinción</w:t>
      </w:r>
    </w:p>
    <w:tbl>
      <w:tblPr>
        <w:tblW w:w="101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0"/>
        <w:gridCol w:w="2268"/>
        <w:gridCol w:w="2268"/>
      </w:tblGrid>
      <w:tr w:rsidR="00C86E00" w:rsidRPr="001C7415" w:rsidTr="00C86E00">
        <w:trPr>
          <w:trHeight w:val="495"/>
        </w:trPr>
        <w:tc>
          <w:tcPr>
            <w:tcW w:w="5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EQUIPO REVISADO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>CANTIDAD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  <w:bookmarkStart w:id="0" w:name="_GoBack"/>
            <w:bookmarkEnd w:id="0"/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GRUPO DE PRESION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TOMA DE FACHADA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08/08/18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383" w:rsidRDefault="00D50383">
      <w:pPr>
        <w:spacing w:after="0" w:line="240" w:lineRule="auto"/>
      </w:pPr>
      <w:r>
        <w:separator/>
      </w:r>
    </w:p>
  </w:endnote>
  <w:endnote w:type="continuationSeparator" w:id="0">
    <w:p w:rsidR="00D50383" w:rsidRDefault="00D50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383" w:rsidRDefault="00D50383">
      <w:pPr>
        <w:spacing w:after="0" w:line="240" w:lineRule="auto"/>
      </w:pPr>
      <w:r>
        <w:separator/>
      </w:r>
    </w:p>
  </w:footnote>
  <w:footnote w:type="continuationSeparator" w:id="0">
    <w:p w:rsidR="00D50383" w:rsidRDefault="00D50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C86E00"/>
    <w:rsid w:val="00D22730"/>
    <w:rsid w:val="00D43F02"/>
    <w:rsid w:val="00D45BB8"/>
    <w:rsid w:val="00D50383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4:docId w14:val="4DAAA3A7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88F2FF4-B8F0-4AAD-B1C0-32AA678C7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0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2</cp:revision>
  <cp:lastPrinted>2018-05-29T08:25:00Z</cp:lastPrinted>
  <dcterms:created xsi:type="dcterms:W3CDTF">2018-08-03T08:46:00Z</dcterms:created>
  <dcterms:modified xsi:type="dcterms:W3CDTF">2018-08-03T08:46:00Z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