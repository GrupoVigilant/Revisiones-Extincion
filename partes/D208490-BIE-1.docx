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FACULTAD DE COMUNICACION Y DOCUMENTACION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 DPTO. INFORMACION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 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SALON GRADOS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SALA MAQUINAS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LABORATORIO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ENTRADA SECRETARIA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TORREON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TORREON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