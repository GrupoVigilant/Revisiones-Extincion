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EXCELENTISIMO AYUNTAMIENTO VALLE ZALABI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AYUNTAMIENTO, 18511, VALLE DEL ZALABI,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VARIAS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550390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ARCHIVO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NAVE ALMACEN CUEVA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364969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HOGAR PENSIONISTA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365650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HOGAR PENSIONISTA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70666647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GUADALINFO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602218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CHARCHES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7494695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329293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 INFANTIL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 INFANTIL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 INFANTIL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 INFANTIL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ALCUDIA INFANTIL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741485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175045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COLEGIO EXFILIANA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