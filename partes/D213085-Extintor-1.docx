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OFICINA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SERVIDOR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ABC 25 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ABC 10 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ABC 10 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