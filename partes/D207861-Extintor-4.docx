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3024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3036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3049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3086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3182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3185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3124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3133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3153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3344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3203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3351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3353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3272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3234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3236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3334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P-3 PLAZA 3288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