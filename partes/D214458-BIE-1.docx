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Vigilant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Paraguay, Parc. 8/9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Alcantarilla (Murcia)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20x15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447852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26/07/18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