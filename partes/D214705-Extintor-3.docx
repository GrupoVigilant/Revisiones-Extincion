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DPTO DE CALIDAD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DPTO DE CALIDAD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799661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27932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608516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