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EDIFICIO SAN JERONIMO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18010,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18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IONICO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CAMPANAS DE ALARMA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