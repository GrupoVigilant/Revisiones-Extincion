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TORRES MORENTE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AVDA. INCAR, 8, PARQUE METROPOLITANO, 18130, ESCUZAR,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EMPRESA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799649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BODEGA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213953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CALDERA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214118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06/09/2018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TURBA HUESO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214070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TALCO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214452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92769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06/09/2018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CASETA DE SEGURIDAD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712695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PALET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DEPOSITO GASOIL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CARTON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669777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BOTELLAS CRISTAL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DEPOSITO GAS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3584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DEPOSITO GAS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07/09/18</w:t>
      </w:r>
      <w:r w:rsidR="009E7DF8">
        <w:rPr>
          <w:lang w:val="es-ES_tradnl"/>
        </w:rPr>
        <w:tab/>
        <w:t>603</w:t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