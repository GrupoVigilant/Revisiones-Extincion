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FACULTAD DE COMUNICACION Y DOCUMENTACION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CAMPUS UNIVERSITARIO DE CARTUJA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CAMPUS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JUNTO SALA MAQUINAS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JUNTO SALA AULA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FRENTE DESPACHO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DE GRADOS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358776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358875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358877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85016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125169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ESCALERA P3 TORREON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358777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TORREON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358778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 TORREON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388765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01/09/2013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TORREON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