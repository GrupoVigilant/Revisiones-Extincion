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DE ACTIVIDADES DEPORTIVAS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PASEO UNIVERSITARIO FUENTE NUEVA, 18071,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CAD FUENTE NUEVA, OFICINAS Y CAFETERIA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 Incendios de 6 zonas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 termovelocimetricos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Sirenas exteriores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rearmable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Kit de vigilancia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