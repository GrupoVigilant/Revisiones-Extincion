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ING. TEC. SUPERIOR INFORMATICA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DANIEL SAUCEDO ARANDA, S/N, 18140, LA ZUBIA,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 - EDIFICIOS A-B 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P4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