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VIGILANT S.A.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PARAGUAY, PARC. 8/9, 30820, ALCANTARILLA, MURCIA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EMPRESA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123456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13/09/2018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14/09/18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