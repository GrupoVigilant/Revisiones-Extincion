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JULIA PORTAL RUIZ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URUGUAY, 36, 18194, CHURRIANA DE LA VEGA,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701160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