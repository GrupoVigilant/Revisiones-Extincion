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EDIFICIO SAN JERONIMO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18010,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388976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295280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F.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146837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424418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SALA S. JERONIMO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1020054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AULA INFORMATICA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146864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JUNTO DPTO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146876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JUNTO DELEG ESTU.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635071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F.FOTOCOPIADORA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FOTOCOPIADORA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146866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FRENTE AULA 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22353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AULA INFORMATICA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22547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AULA INFORMATICA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565951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PASILLO FRENTE SECRE.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JUNTO DPTO T.SOCIAL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168186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SALA DE GRUPO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ESCALERAS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FRENTE AULA 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