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ESTRUCTURA Y MONTAJES HERNANDEZ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CTRA. DE ALMERIA, S/N, 18511, ALCUDIA DE GUADIX,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NC2-CO2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807215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124164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255576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253764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255565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56737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01/06/2003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124135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39399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124838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PG3-ABC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13907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8342BJM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PG3-ABC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13216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6598DJL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8076519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PATIO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