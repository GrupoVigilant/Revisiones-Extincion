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DIETETICA ESCOLAR ANDALUZA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SERREZUELA, 26,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DIESA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OFICINA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OFICINA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ZONA FRIGORIFICA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FRIGORIFICA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FRIO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FRIGORIFICOS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FRIGORIFICOS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