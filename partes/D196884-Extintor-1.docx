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AUTOMATICOS PUERTA REAL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PARRAGA, 7, 18002,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 P4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3589107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3586529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3589009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RESTAURANTE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3589113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