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ANGELES LOPEZ PALOMO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CARRETERA DE BAILEN-MOTRIL, KM 122,50, 18210, PELIGROS,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RESTAURANTE LA CUEVA 1900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171043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27/06/2017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171298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27/06/2017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839144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3863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1529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1529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LAVA PLATOS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171177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27/06/2017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SALIDA A LA BARRA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171127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27/06/2017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MONTACARGAS ZONA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3848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FRIGORIFICA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102010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FRIGORIFICA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92000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09/07/2018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78641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PG12-ABC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3068690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27/06/2017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DEPOSITO GAS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PG12-ABC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3068667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27/06/2017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DEPOSITO GAS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31/07/18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>Nº</w:t>
                            </w:r>
                            <w:proofErr w:type="gramEnd"/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bookmarkStart w:id="1" w:name="_GoBack"/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>Nº</w:t>
                      </w:r>
                      <w:proofErr w:type="gramEnd"/>
                      <w:r w:rsidR="009E7DF8" w:rsidRPr="006A36A7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bookmarkStart w:id="0" w:name="_GoBack"/>
      <w:bookmarkEnd w:id="0"/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22F" w:rsidRDefault="005B322F">
      <w:pPr>
        <w:spacing w:after="0" w:line="240" w:lineRule="auto"/>
      </w:pPr>
      <w:r>
        <w:separator/>
      </w:r>
    </w:p>
  </w:endnote>
  <w:endnote w:type="continuationSeparator" w:id="0">
    <w:p w:rsidR="005B322F" w:rsidRDefault="005B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22F" w:rsidRDefault="005B322F">
      <w:pPr>
        <w:spacing w:after="0" w:line="240" w:lineRule="auto"/>
      </w:pPr>
      <w:r>
        <w:separator/>
      </w:r>
    </w:p>
  </w:footnote>
  <w:footnote w:type="continuationSeparator" w:id="0">
    <w:p w:rsidR="005B322F" w:rsidRDefault="005B3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976936B-1592-4FA5-85FE-704687B3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Jimenez</cp:lastModifiedBy>
  <cp:revision>30</cp:revision>
  <cp:lastPrinted>2018-05-29T08:25:00Z</cp:lastPrinted>
  <dcterms:created xsi:type="dcterms:W3CDTF">2017-10-02T10:32:00Z</dcterms:created>
  <dcterms:modified xsi:type="dcterms:W3CDTF">2018-06-29T20:54:00Z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