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TOMA DE FACHADA  70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ACCESO 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SECRETARIA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FONDO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