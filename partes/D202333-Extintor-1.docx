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AUTOCARES GONZALEZ FUENTESAL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MORALEDA DE ZAFAYONA, 43, P.I. JUNCARIL, 18210, PELIGROS,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VARIAS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PG3-ABC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3097-FWL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PG3-ABC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28780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05/04/2018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9903-GBF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PG3-ABC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01/06/2007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2951-GCY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PG3-ABC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58955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6522-DXJ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PG3-ABC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456257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4600-BCC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PG3-ABC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456157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4600-BCC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03/08/18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>Nº</w:t>
                            </w:r>
                            <w:proofErr w:type="gramEnd"/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>Nº</w:t>
                      </w:r>
                      <w:proofErr w:type="gramEnd"/>
                      <w:r w:rsidR="009E7DF8" w:rsidRPr="006A36A7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bookmarkStart w:id="0" w:name="_GoBack"/>
      <w:bookmarkEnd w:id="0"/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22F" w:rsidRDefault="005B322F">
      <w:pPr>
        <w:spacing w:after="0" w:line="240" w:lineRule="auto"/>
      </w:pPr>
      <w:r>
        <w:separator/>
      </w:r>
    </w:p>
  </w:endnote>
  <w:endnote w:type="continuationSeparator" w:id="0">
    <w:p w:rsidR="005B322F" w:rsidRDefault="005B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22F" w:rsidRDefault="005B322F">
      <w:pPr>
        <w:spacing w:after="0" w:line="240" w:lineRule="auto"/>
      </w:pPr>
      <w:r>
        <w:separator/>
      </w:r>
    </w:p>
  </w:footnote>
  <w:footnote w:type="continuationSeparator" w:id="0">
    <w:p w:rsidR="005B322F" w:rsidRDefault="005B3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976936B-1592-4FA5-85FE-704687B3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Jimenez</cp:lastModifiedBy>
  <cp:revision>30</cp:revision>
  <cp:lastPrinted>2018-05-29T08:25:00Z</cp:lastPrinted>
  <dcterms:created xsi:type="dcterms:W3CDTF">2017-10-02T10:32:00Z</dcterms:created>
  <dcterms:modified xsi:type="dcterms:W3CDTF">2018-06-29T20:54:00Z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