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SIERVAS DE SAN JOSE CASA MADRE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PLAZA SAN AGUSTIN DEL RETIRO, 17 , 18198 CAJAR (GRANADA)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SIERVAS DE SAN JOSE CASA MADRE 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0615984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nueva pasillo planta 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0615988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nueva pasillo planta 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Nc-5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420425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nueva caldera planta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0615995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nueva pasillo planta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0615996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nueva pasillo planta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01337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nueva pasillo planta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0615978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nueva pasillo planta baja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0615983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nueva pasillo planta baja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0615986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nueva pasillo planta baja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0615976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nueva pasillo planta baja cuesta minusválidos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0615993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nueva pasillo planta baja 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01719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nueva pasillo planta -1frente ascensor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Nc-5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420451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nueva planta -1 cocina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0615987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nueva pasillo planta 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01298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nueva planta -1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>Se ha solventado el problema de fecha de retimbrado en los extintores 7 y 8 que salían erróneos. Este es el acta definitiva.</w:t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14/09/18</w:t>
      </w:r>
      <w:r w:rsidR="009E7DF8">
        <w:rPr>
          <w:lang w:val="es-ES_tradnl"/>
        </w:rPr>
        <w:tab/>
        <w:t>603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>SIERVAS DE SAN JOSE --CASA DE MADRES MAYORES-NIF:R1800574D</w:t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