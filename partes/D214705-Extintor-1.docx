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TORRES MORENTE S.A.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AVDA. INCAR, 8, PARQUE METROPOLITANO, 18130, ESCUZAR,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VEHICULOS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486654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R-5593-BBW / 3304-JBB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485252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R-5593-BBW / 3304-JBB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135732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R-5594-BBW / 4053-DVK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14793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R-5594-BBW / 4053-DVK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07/09/18</w:t>
      </w:r>
      <w:r w:rsidR="009E7DF8">
        <w:rPr>
          <w:lang w:val="es-ES_tradnl"/>
        </w:rPr>
        <w:tab/>
        <w:t>603</w:t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