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SIERVAS DE SAN JOSE CASA MADRE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SAN AGUSTIN DEL RETIRO, 17 , 18198 CAJAR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SIERVAS DE SAN JOSE CASA MADRE 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2 junto habitación 242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00881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2 junto habitación 206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01616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2 junto habitación 222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1 salida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1 junto comedor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1 escalera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000890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baja salida principal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01337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baja junto armario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planta baja junto piano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 planta baja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05736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01/10/2014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baja sacristía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01682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-1 PASILO JUNTO 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Nc-5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09796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-1 PASILO JUNTO LAVANDERIA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-1 lavandería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8418970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planta -1 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depósito de propano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0615991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depósito de propano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01023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nueva pasillo planta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>Se ha solventado el problema de fecha de retimbrado en los extintores 7 y 8 que salían erróneos. Este es el acta definitiva.</w:t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14/09/18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SIERVAS DE SAN JOSE --CASA DE MADRES MAYORES-NIF:R1800574D</w:t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