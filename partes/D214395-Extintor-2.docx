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BULYANA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 ANDALUCIA, 15 , 18197 PULIANAS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I.E.S. BULYANA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001728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00540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00957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00957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