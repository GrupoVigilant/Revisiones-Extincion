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PABELLON 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Cofen CLVR de 12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Cortinas de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opticos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Barreras deteccion de humos motorizadas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