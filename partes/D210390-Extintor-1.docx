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MERSA MAQUINARIA Y UTILES LIMPIEZA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ANDALUCIA, P.I. EL FLORIO, PARC. 15, 18015,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736331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 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 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7299 FXX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6599 CPT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7536 FCR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9950 FWZ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77238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5320 JBG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0305 GRM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PG3-ABC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3268 CNB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