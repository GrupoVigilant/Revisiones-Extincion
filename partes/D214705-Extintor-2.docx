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598313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CARGA CARRETILLAS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COMPRESORES DE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MATERIA PRIMA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