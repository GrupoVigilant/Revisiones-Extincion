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JUNCTION PARQUE GRANADA S.L.U.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CORTIJO DE PIEDRAHITA BOULEVARD BILLY WILDER, S/N, 18197, PULIANAS,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APARCAMIENTO SUBTERRANEO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Detección</w:t>
      </w:r>
    </w:p>
    <w:tbl>
      <w:tblPr>
        <w:tblW w:w="101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0"/>
        <w:gridCol w:w="2268"/>
        <w:gridCol w:w="2268"/>
      </w:tblGrid>
      <w:tr w:rsidR="00C86E00" w:rsidRPr="001C7415" w:rsidTr="00C86E00">
        <w:trPr>
          <w:trHeight w:val="495"/>
        </w:trPr>
        <w:tc>
          <w:tcPr>
            <w:tcW w:w="5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EQUIPO REVISADO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>CANTIDAD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  <w:bookmarkStart w:id="0" w:name="_GoBack"/>
            <w:bookmarkEnd w:id="0"/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CENTRAL ANALOGICA 1 LAZO NO AMPL. ID60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MODULO DIRECCIONABLE 1E 2HILOS M?710?CZ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MODULO MONITOR Mod. ZMX?1E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CABEZA DETECTOR  OPTICO KL?730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PULSADOR ALARMA  REARMABLE Mod. ZT 300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SIRENA BITONAL SE.PL/G.P.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SIRENA INTERIOR SP?60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CENTRAL MONOXIDO 3 Z.AMPL. 5Z. G?10/3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DETECTOR MONOXIDO C/BASE Y ZOCALO NCO?10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DETECTOR DE CO. KM?170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13/08/18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383" w:rsidRDefault="00D50383">
      <w:pPr>
        <w:spacing w:after="0" w:line="240" w:lineRule="auto"/>
      </w:pPr>
      <w:r>
        <w:separator/>
      </w:r>
    </w:p>
  </w:endnote>
  <w:endnote w:type="continuationSeparator" w:id="0">
    <w:p w:rsidR="00D50383" w:rsidRDefault="00D5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383" w:rsidRDefault="00D50383">
      <w:pPr>
        <w:spacing w:after="0" w:line="240" w:lineRule="auto"/>
      </w:pPr>
      <w:r>
        <w:separator/>
      </w:r>
    </w:p>
  </w:footnote>
  <w:footnote w:type="continuationSeparator" w:id="0">
    <w:p w:rsidR="00D50383" w:rsidRDefault="00D50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C86E00"/>
    <w:rsid w:val="00D22730"/>
    <w:rsid w:val="00D43F02"/>
    <w:rsid w:val="00D45BB8"/>
    <w:rsid w:val="00D50383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4:docId w14:val="4DAAA3A7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88F2FF4-B8F0-4AAD-B1C0-32AA678C7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0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2</cp:revision>
  <cp:lastPrinted>2018-05-29T08:25:00Z</cp:lastPrinted>
  <dcterms:created xsi:type="dcterms:W3CDTF">2018-08-03T08:46:00Z</dcterms:created>
  <dcterms:modified xsi:type="dcterms:W3CDTF">2018-08-03T08:46:00Z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