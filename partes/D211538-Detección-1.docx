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MONITOR DE 12 V. Mod. NK?2000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SALIDA RS?485 ME?05S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MODULO DE UNA ENTRADA  CONTACTO KAL?490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ELECTRONICA 24 V. Mod. SK07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 ELECTRONICO SK?05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DETECTOR  OPTICO KL?730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SENSOR OPTICO ANALOGICO Ref. KL?730A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DE ALARMA PK?10T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MANUAL DIRECC. Ref.  KAL?450   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TERMOVELOC. KV?210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FUENTE ALIMENTACION 10A 24V Ref. F/1024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BATERIA 12 V 7 A RF. BSLA?1270?CPB(6)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