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CENTRO DE ACTIVIDADES DEPORTIVAS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POLIGONO CAMPUS DE CARTUJA, S/N, 18012,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CAD CARTUJA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PABELLON 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PABELLON 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PABELLON PISTA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PABELLON PISTA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BIFURCACION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SALIDA DE EMERGENCIA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