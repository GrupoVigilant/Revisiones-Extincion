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RECURSOS Y SERVICIOS DE DEPENDENCIA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FUENTE SALINAS, 2, 18340, FUENTE VARQUEROS,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GEROINNOVA EDIFICIOS A-B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HAB 203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365893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HAB 206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100514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HAB 229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382720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HAB 218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HAB 223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382820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BAÑO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JUNTO HAB 223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DESPACHO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 JUNTO AULA TERAPIA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382783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REHABILITACION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375945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HAB 254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382799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JUNTO BAÑO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FRENTE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212001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