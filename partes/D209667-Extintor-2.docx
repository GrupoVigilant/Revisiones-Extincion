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598313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CARGA CARRETILLAS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COMPRESORES DE PLANTA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MATERIA PRIMA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59543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58753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FILTROS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FILTROS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FILTROS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