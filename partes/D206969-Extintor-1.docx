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I.E.S. HISPONOVA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MIGUEL HERNANDEZ, 2, 18270, MONTEFRIO,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EDIFICIO NUEVO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CONSERJERIA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SECRETARIA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PRESION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IZQUIERDA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DERECHA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IZQUIERDA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DERECHA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9 PCPI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LAB.BIOLOGIA-GEOLOGIA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LAB.FISICA-QUIMICA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ESCENARIO SALON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307558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ESCENARIO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 SALON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