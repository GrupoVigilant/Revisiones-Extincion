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RESIDENCIA GRANADA U.T.E.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CTRA. ALFACAR, 28, 18011,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RESIDENCIA FERNANDO RIOS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BIE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PLAZA 28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BIE 45/20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1103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GARAJE PLAZA 12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10/08/18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