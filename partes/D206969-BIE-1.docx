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I.E.S. HISPONOVA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MIGUEL HERNANDEZ, 2, 18270, MONTEFRIO,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EDIFICIO NUEVO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GRUPO PRESION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EDIFICO NUEVO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TOMA FACHADA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01/01/1970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EDIFICO NUEVO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09/08/18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