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GESTION DE ESTACIONAMIENTOS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RECOGIDAS, S/N, 18004,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TORRES NEPTUNO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Detección</w:t>
      </w:r>
    </w:p>
    <w:tbl>
      <w:tblPr>
        <w:tblW w:w="101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0"/>
        <w:gridCol w:w="2268"/>
        <w:gridCol w:w="2268"/>
      </w:tblGrid>
      <w:tr w:rsidR="00C86E00" w:rsidRPr="001C7415" w:rsidTr="00C86E00">
        <w:trPr>
          <w:trHeight w:val="495"/>
        </w:trPr>
        <w:tc>
          <w:tcPr>
            <w:tcW w:w="5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EQUIPO REVISADO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>CANTIDAD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  <w:bookmarkStart w:id="0" w:name="_GoBack"/>
            <w:bookmarkEnd w:id="0"/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CENTRAL DE INCENDIOS ANALOGICA KILSEN MOD KSA702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MODULOS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DETECTORES CONVENCIONALES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688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CENTRAL DE MONOXIDO KILSEN MOD KM260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DETECTORES DE MONOXIDO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PULSADORES CONVENCIONALES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10/08/18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383" w:rsidRDefault="00D50383">
      <w:pPr>
        <w:spacing w:after="0" w:line="240" w:lineRule="auto"/>
      </w:pPr>
      <w:r>
        <w:separator/>
      </w:r>
    </w:p>
  </w:endnote>
  <w:endnote w:type="continuationSeparator" w:id="0">
    <w:p w:rsidR="00D50383" w:rsidRDefault="00D5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383" w:rsidRDefault="00D50383">
      <w:pPr>
        <w:spacing w:after="0" w:line="240" w:lineRule="auto"/>
      </w:pPr>
      <w:r>
        <w:separator/>
      </w:r>
    </w:p>
  </w:footnote>
  <w:footnote w:type="continuationSeparator" w:id="0">
    <w:p w:rsidR="00D50383" w:rsidRDefault="00D50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C86E00"/>
    <w:rsid w:val="00D22730"/>
    <w:rsid w:val="00D43F02"/>
    <w:rsid w:val="00D45BB8"/>
    <w:rsid w:val="00D50383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4:docId w14:val="4DAAA3A7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88F2FF4-B8F0-4AAD-B1C0-32AA678C7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0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2</cp:revision>
  <cp:lastPrinted>2018-05-29T08:25:00Z</cp:lastPrinted>
  <dcterms:created xsi:type="dcterms:W3CDTF">2018-08-03T08:46:00Z</dcterms:created>
  <dcterms:modified xsi:type="dcterms:W3CDTF">2018-08-03T08:46:00Z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