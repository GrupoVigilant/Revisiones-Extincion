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I.E.S. BULYANA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 ANDALUCIA, 15 , 18197 PULIANAS (GRANADA)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I.E.S. BULYANA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319002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junto sala de profesores edif nuevo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256443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10/12/2016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junto escalera edif nuevo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256607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P1-pasillo junto escalera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318848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10/12/2016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P1-pasillo junto aula tecnología edif nuevo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256329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P1-aula de francés edif nuevo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256277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10/12/2016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P1- aula de tecnología edif nuevo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012770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P1- aula de informatica edif nuevo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318526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P1- aula de informatica edif nuevo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318911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P2- pasillo edif antiguo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798755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11/12/2016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P2- pasillo edif antiguo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006974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P1- pasillo edif antiguo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6755624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10/02/2015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PB. entrada edif antiguo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798757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PB-pasillo edif antiguo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798758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Pb- aula ciencias naturales lab1 edif antiguo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553770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Pb. cuadro electrico edif antiguo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6755616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AUT 9 KG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0653056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AUT 9 KG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0653055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00857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Gimnasio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