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FABIAN ARENAS E HIJOS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AUTOVIA DE MALAGA, KM. 442, 18320, SANTA FE,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CONCESIONARIO RENAULT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1009540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CUADRO ELECTRICO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