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OLIMPO 2000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AUTOVIA A-44, SALIDA 1053, 18659, COZVIJAR,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EMPRESA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65294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CUADRO ELECTRICO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105882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TIENDA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638799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SURTIDOR 1 Y 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667046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SURTIDOR 3 Y 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9163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SURTIDOR 5 Y 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638815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SURTIDOR 7, 8, 9 Y 10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105285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MAQUINA LAVADO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BUTANO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PG25-ABC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77883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BUTANO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16977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LAVOMATIC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104974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CAFETERIA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105533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65781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09/08/18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