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KILSEN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DE INCENDIOS OPTICO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 DE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MONOXIDO DE 4 MODULOS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DE  MONOXIDO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DE ACTIVACION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