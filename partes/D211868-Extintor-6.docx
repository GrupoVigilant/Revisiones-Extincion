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TECNICA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PASILLO 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ALMACENB OPERADOR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E. 9L AGUA + FFF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8135282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CAFETERIA Y ASCENSOR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212285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A - 1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A - 2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B - 1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B - 2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978572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06/07/1905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