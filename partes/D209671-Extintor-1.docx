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DELEGACION TERRITORIAL DE ECONOMIA E INNOVACION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PERIODISTA JOSE ANTONIO MESA GARCIA, 2, 18011,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C. PUBLICO FORM. EMPLEO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134437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P3 ENSAYOS MACROBIOLOGIA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15324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P3 ENSAYOS MACROBIOLOGIA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15971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P3 ENSAYOS MACROBIOLOGIA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134459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P3 AULARIO 13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134396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P3 AULARIO 15 BAR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135599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P3 AULARIO 15 BAR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134375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P3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318557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P3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338296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AULA 5 ELECTRICIDAD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134372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AULA 6 COSTURA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171141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AULA 7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338047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AULA 10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134436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AULA 12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318560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AULA 15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318562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134446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BIBLIOTECA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338045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AULA 5 P.NUEVA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06/08/18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