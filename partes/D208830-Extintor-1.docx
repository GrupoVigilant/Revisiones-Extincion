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INSTITUTO ANDALUZ DE LA JUVENTUD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CALLE ANCHA DE SANTO DOMINGO, 1  , 18009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INSTITUTO ANDALUZ DE LA JUVENTUD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0689650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07/12/2000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 C/FABRICA VIEJA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7304450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07/12/2000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 C/FABRICA VIEJA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7303607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07/12/2000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REGISTRO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CAJA FUERTE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SERVIDOR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7303801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07/12/2000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PLANTA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7303611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07/12/2000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COORDINADORA PROVINCIAL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7304452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07/12/2000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GESTION ADMINISTRATIVA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7303831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07/12/2000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GESTION ADMINISTRATIVA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