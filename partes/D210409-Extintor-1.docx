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MAYFERBA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FERNANDO DE LOS RIOS, 41, 18100, ARMILLA,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BP ARMILLA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7857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212228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COMPRESOR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PG50-ABC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TIENDA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SURTIDOR 1-2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SURTIDOR 3-4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556339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SURTIDOR 5-6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BOXES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NC3,5-CO2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526151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NC3,5-CO2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526071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COMPRESOR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