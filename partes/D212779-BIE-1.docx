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ARQUISOCIAL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DEL PRADO, 79, 04738, LA GANGOSA, VICAR, ALMERIA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 DE ANCIANOS FUENTE VICAR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P0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