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ARQUISOCIAL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DEL PRADO, 79, 04738, LA GANGOSA, VICAR, ALMERIA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DE ANCIANOS FUENTE VICAR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1321317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ASCENSOR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778717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PELUQUERIA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1321816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C.ELECTRICO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