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OMYA CLARIANA S.L.U.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CANTERA DE DARRO, 18181, DARRO,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CANTERA DE DARRO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125611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CASETA GASOIL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823220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SALA MEDIA TENSION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604195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CASETA PRIMARIA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125527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E.CASETA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PG-9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1432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CAMION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451465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PALA (VOLV.)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669731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PALA (D)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Dotación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DOT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09/08/18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