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EDITORIAL UNIVERSIDAD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CAMPUS CARTUJA, EDIFICIO GRANADA, 18071,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CAMPUS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SALIDA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