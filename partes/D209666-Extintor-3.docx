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SERVIOCIO LOS MONDRAGONES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GRAN VIA COLON, 14, PUERTA A,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GIMNASIO 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EQUIPO CIRCULADORA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FISIOTERAPIA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FISIOTERAPIA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