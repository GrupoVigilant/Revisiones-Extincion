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ANDALUZA DE SALUD PUBLICA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PLAZA 70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SALON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SALON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