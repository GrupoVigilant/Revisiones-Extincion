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8312966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FOTOCOPIADORA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433717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433716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 ALMACEN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 ALMACEN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433719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433714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