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RESIDENCIA GRANADA U.T.E.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CTRA. ALFACAR, 28, 18011,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RESIDENCIA FERNANDO RIOS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671915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EDIF A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412234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GIMNASIO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EDIF A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NC2-CO2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411306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EDIF A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669217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EDIF A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EDIF A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95745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EDIF A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671913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ESCALERAS EDIF 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EDIF A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EDIF A007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5046321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EDIF A015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4489445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EDIF A017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EDIF A021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EDIF A027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NC2-CO2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411353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ESCALERA EDIF 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ESCALERA EDIF 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39745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ENTREPLANTA  A E1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A 033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669209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A037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10/08/18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