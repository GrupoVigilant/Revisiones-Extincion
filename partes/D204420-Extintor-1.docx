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COLEGIO CARMEN SALLES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ARRECIFE, 6, 18320, SANTA FE,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COLEGIO MAYOR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PG12-ABC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783753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DEPOSITO GAS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PG12-ABC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783755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DEPOSITO GAS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38249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INFANTIL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38247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INFANTIL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38225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INFANTIL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39141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INFANTIL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PG12-ABC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834234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CALDERA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38240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AUDIOVISUAL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39147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AUDIOVISUAL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39131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CAPILLA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573838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TERRAZA COLEGIO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218685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COCINA COMUNIDAD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39133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COMUNIDAD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573850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SECUNDARIA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38260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SECUNDARIA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573836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SECUNDARIA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38146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PRIMARIA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38242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PRIMARIA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38144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PRIMARIA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06/08/18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