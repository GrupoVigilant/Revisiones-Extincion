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ESCUELA ANDALUZA DE SALUD PUBLICA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CAMPUS UNIVERSITARIO DE CARTUJA,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CAMPUS CARTUJA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PRESION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