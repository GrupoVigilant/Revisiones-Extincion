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FUNERARIA ARMILLA FERMIN CRIADO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CTRA. PULIANAS-COGOLLOS, KM. 2, 18197, PULIANAS,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PULIANAS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NC2-CO2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669761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TUMULO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NC2-CO2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59985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TUMULO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08/08/18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