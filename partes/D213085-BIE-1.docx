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321C-55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321C-43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368C-21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328C-03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289C-15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 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 MUELLE DE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 ALMACEN CARTON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B134623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 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 TALLER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 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357C-98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 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371C-63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336C-69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 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