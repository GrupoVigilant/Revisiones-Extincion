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MEDIAMARKT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ASEO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91756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CC KINEPOLIS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CC KINEPOLIS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236069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GERENCIA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393747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GERENCIA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245223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CUADRO CONTADORES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3753056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CONTADORES AGUA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ASEO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 6 -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246831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