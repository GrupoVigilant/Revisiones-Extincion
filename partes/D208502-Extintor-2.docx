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PABELLON 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4955001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ARBITROS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4955091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 1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4955082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 2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