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213953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214118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TURBA HUESO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214452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 DE SEGURIDAD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BOTELLAS CRISTAL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