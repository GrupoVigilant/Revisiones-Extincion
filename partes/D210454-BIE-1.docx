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CP EDIFICIO ADRIANO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GLORIA FUERTES, 2, 18194, CHURRIANA DE LA VEGA,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COMUNIDAD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25/20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