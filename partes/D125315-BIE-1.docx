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447852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asdfassdf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20/07/18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