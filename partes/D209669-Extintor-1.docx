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ESCUELA ANDALUZA DE SALUD PUBLICA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CAMPUS UNIVERSITARIO DE CARTUJA, 18011,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CAMPUS CARTUJA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239340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HAB CENTRAL INCENDIOS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HAB CENTRAL INCENDIOS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CALDERAS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