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INSTALACIONES HEDITEL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LA PINTA, S/N, P.I. SAN CAYETANO, 18194, CHURRIANA DE LA VEGA,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118819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214069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514624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16762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20798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