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SERVIOCIO LOS MONDRAGONES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GRAN VIA COLON, 14, PUERTA A, 18014,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GIMNASIO UNICA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8705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HALL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8681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8667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FITNESS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8688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FITNESS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8685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FITNESS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8687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FITNESS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8707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FITNESS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8645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FITNESS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8666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HALL JUNTO SALA 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HALL JUNTO SALA 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8686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8663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8684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8691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8671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8679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5723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4236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SOTANO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4237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SOTANO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03/08/18</w:t>
      </w:r>
      <w:r w:rsidR="009E7DF8">
        <w:rPr>
          <w:lang w:val="es-ES_tradnl"/>
        </w:rPr>
        <w:tab/>
        <w:t>303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>Nº</w:t>
                            </w:r>
                            <w:proofErr w:type="gramEnd"/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>Nº</w:t>
                      </w:r>
                      <w:proofErr w:type="gramEnd"/>
                      <w:r w:rsidR="009E7DF8" w:rsidRPr="006A36A7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bookmarkStart w:id="0" w:name="_GoBack"/>
      <w:bookmarkEnd w:id="0"/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22F" w:rsidRDefault="005B322F">
      <w:pPr>
        <w:spacing w:after="0" w:line="240" w:lineRule="auto"/>
      </w:pPr>
      <w:r>
        <w:separator/>
      </w:r>
    </w:p>
  </w:endnote>
  <w:endnote w:type="continuationSeparator" w:id="0">
    <w:p w:rsidR="005B322F" w:rsidRDefault="005B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22F" w:rsidRDefault="005B322F">
      <w:pPr>
        <w:spacing w:after="0" w:line="240" w:lineRule="auto"/>
      </w:pPr>
      <w:r>
        <w:separator/>
      </w:r>
    </w:p>
  </w:footnote>
  <w:footnote w:type="continuationSeparator" w:id="0">
    <w:p w:rsidR="005B322F" w:rsidRDefault="005B3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976936B-1592-4FA5-85FE-704687B3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Jimenez</cp:lastModifiedBy>
  <cp:revision>30</cp:revision>
  <cp:lastPrinted>2018-05-29T08:25:00Z</cp:lastPrinted>
  <dcterms:created xsi:type="dcterms:W3CDTF">2017-10-02T10:32:00Z</dcterms:created>
  <dcterms:modified xsi:type="dcterms:W3CDTF">2018-06-29T20:54:00Z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