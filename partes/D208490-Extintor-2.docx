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FACULTAD DE COMUNICACION Y DOCUMENTACION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CAMPUS UNIVERSITARIO DE CARTUJA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CAMPUS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27941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CUADRO ELECTRICO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RELLANO ELECTRICIDAD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615968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PUERTA EMERGENCIA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PG25-ABC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585485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DESPACHO TECNICO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FRENTE DESPACHO V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SALON DE ACTOS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SALON DE ACTOS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99492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AULA 8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BIBLIOTECA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PG25-ABC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23215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BIBLIOTECA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PG25-ABC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663962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BIBLIOTECA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PG25-ABC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683961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BIBLIOTECA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358846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JUNTO SECRETARIA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72731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SECRETARIA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80700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JUNTO ARCHIVO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326601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ARCHIVO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326668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LABORATORIO 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1083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07/08/18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