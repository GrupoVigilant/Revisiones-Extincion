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DE ESTACIONAMIENTOS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RECOGIDAS, S/N, 18004,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TORRES NEPTUNO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 PLAZA 2026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 PLAZA 1020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 PLAZA 1007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 PLAZA 1095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 PLAZA 1076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 JUNTO ASEOS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PARKING MOTOS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FRENTE 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2197367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CUESTA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CONTROL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PLAZA 1173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PLAZA 1265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PLAZA 1265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PLAZA 1212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PLAZA 1243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PLAZA 1423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