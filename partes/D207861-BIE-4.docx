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ESTACIONAMIENTOS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RECOGIDAS, S/N, 18004,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TORRES NEPTUNO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