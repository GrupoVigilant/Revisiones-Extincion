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19/04/2015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21/08/2012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445215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14/05/2009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5678345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12/06/2013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Central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Se recomienda la sustitución del extintor 7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 JimÃ©nez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