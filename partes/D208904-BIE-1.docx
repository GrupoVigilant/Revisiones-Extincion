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CP LAS NIEVES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REAL DE MALAGA, 136-138, 18110, LAS GABIAS,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PISCINA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ALTA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07/03/2018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BAJA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