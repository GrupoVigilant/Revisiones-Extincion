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FUNERARIA ARMILLA FERMIN CRIADO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CRISTO DE LA YEDRA, 8, 18012,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CRISTO DE LA YEDRA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8442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8435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3226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3221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..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19767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..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PG3-ABC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673091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..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PG3-ABC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802089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GR-3013-Y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Dotación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DOT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PG1-ABC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5411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GR-3013-Y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08/08/18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