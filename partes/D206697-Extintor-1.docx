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ELENA GARCIA JUSTICIA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ALHONDIGA, 29, 1ºD, 18001,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CLINICA PODOLOGICA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