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I.E.S. ALONSO CANO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BLAS DE INFANTE, 28, 18650, DURCAL,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NC2-CO2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175568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AUTO 9KG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727450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CALDERA INTERIOR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AUTO 9KG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727451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CALDERA EXTERIOR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398285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CALDERA EXTERIOR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600155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CALDERA EXTERIOR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679647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>Los extintores con numero de timbre 423633, 425029 y 8517 no disponen de placa</w:t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09/08/18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