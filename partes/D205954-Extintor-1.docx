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EL ZEGRI SERVICIOS DE HOSTELERIA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A-44 (JAEN-GRANADA) KM. 79, 18550, IZNALLOZ,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INSTALACIONES DE 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PATIO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ESCALERAS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BARRA JUNTO PUERTA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DENTRO BARRA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CONTADORES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 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