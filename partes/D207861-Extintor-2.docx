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1430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JUNTO 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1435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1354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1326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1318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1413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1377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1407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2014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2035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2023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2171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2048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2085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2182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2184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2123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