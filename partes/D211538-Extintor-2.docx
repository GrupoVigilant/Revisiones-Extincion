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JUNCTION PARQUE GRANADA S.L.U.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CORTIJO DE PIEDRAHITA BOULEVARD BILLY WILDER, S/N, 18197, PULIANAS,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EDIFICIO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243890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