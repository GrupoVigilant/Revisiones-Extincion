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HOTEL ALHAMBRA PALACE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PLAZA ARQUITECTO GARCIA PAREDES, 1, 18009,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231204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ALMACEN LENCERIA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LENCERIA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58802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 TRANSFORMACION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MALETAS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