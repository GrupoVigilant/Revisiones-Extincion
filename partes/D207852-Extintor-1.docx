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MAXAM EUROPE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ACERA DEL DARRO, 48, 1º A-B, 18005,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DARRO GRANADA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CARRETILLA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ELECTROGENO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ELECTROGENO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3654078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POLVORIN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3680976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POLVORIN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Nº4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POLVORIN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7681085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  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 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3684088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ARMARIO Nº 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ARMERO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