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19/04/2015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13/11/2007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21/08/2012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445215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14/05/2009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asdasdASDas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26/07/18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