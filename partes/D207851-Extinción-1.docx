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MAXAM EUROPE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ACERA DEL DARRO, 48, 1º A-B, 18005,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DARRO GRANADA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DE PRESION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HIDRANTES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ARMARIOS COMPUESTOS POR: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MANGUERA DE 70 MM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MANGUERA DE 45 MM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LANZAS DE 45 MM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BIFYRCACION DE 70 A 45 MM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LLAVE DE ACCION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LANZA DE 70 MM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