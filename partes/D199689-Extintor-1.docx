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GANADOS MARTIN MARTINEZ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P.I. LAS CANTERAS, S/N, 18193, MONACHIL,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8413157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7782HTC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8113148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7782HTC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VOLVO GR6037AL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7379165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GR6269Y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1912GZH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TIENDA CARNICERIA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