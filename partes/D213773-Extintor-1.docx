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FUNERARIA ARMILLA FERMIN CRIADO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CRISTO REY, S/N, 18640, PADUL,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PADUL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40346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ALMACEN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602248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183990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CAPILLA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181543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CAPILLA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