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preubas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a?lkdsalkdsa?dslkjf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adsf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asdf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asdf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13/08/2018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asdfa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