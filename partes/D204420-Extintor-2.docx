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COLEGIO CARMEN SALLES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ARRECIFE, 6, 18320, SANTA FE,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COLEGIO MAYOR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BIBLIOTECA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38251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PRIMARIA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JUNTO ADMINISTRACION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38248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SALON DE ACTOS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RECEPCION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PG12-ABC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839233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573849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JUNTO PASTORAL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62644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INFORMATICA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573840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PASTORAL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38234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FRENTE PASTORAL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RESERVA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39143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01/05/2003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01/03/2013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RESERVA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