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GESTION DE ESTACIONAMIENTOS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RECOGIDAS, S/N, 18004,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TORRES NEPTUNO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C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C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C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C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C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C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C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C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C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C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C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10/08/18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