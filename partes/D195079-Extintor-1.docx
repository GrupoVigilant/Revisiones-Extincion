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FUNERARIA ARMILLA FERMIN CRIADO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REAL DE MOTRIL, 59, 18100, ARMILLA,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PARKING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COCHERA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COCHERA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6448 JGT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 5318 AM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2811 GGN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673104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8969 DHB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4466 BGJ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 4235 AP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8220 GBN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4528 DZS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