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EXCELENTISIMO AYUNTAMIENTO VALLE ZALABI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AYUNTAMIENTO, 18511, VALLE DEL ZALABI,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VARIAS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741484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602215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CHARCHES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30335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26/04/2018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AYUNTAMIENTO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