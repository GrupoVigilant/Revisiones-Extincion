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SERVILENS FIT AND COVER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ILUSTRACION, 12 PTS, 18016,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LABORATORIOS SERVILENS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284146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228583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01/02/2008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SERVIDOR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277165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RECEPCION MERCANCIAS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284149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PRODUCTO TERMINADO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284140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 SALA LIMPIA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284234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ETIQUETADO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PG25-ABC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283837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ESCALERAS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218032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RESPONSABLE TECNICO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284179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CAFETERIA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284246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SALA JUNTAS P1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284185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284223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284135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01/03/2008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