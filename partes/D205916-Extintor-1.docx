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LA CATEDRAL DEL MOTOR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CIRCUITO DE GUADIX, DESVIO DE GOR, KM. 2, 18500, GOR,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471701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INICIO PISTA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471715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PUESTO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PUESTO 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885303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PUESTO 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PUESTO 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PUESTO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PISTA PUESTO 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471705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471111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471769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471679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PG-50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988030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692220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326057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CAMPO BUGI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HONDA CIVIC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