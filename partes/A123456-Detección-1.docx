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PRUEBAS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/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/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Fuego Analógica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Ópticos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Ópticos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Ópticos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Detectores Ópticos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