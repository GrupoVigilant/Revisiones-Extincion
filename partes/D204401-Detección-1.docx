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ANALÓGICA KILSEN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TÉRMICO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ÓPTICO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MÓDULO ZONA KILSEN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