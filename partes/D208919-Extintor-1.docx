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TAHONA DEL PASEO S.L.L.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TAHONA, 7,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937007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937037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8415329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937005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760790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549705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937038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 AVDA BUENOS AIRES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 AVDA BUENOS AIRES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 AVDA MEDINA OLMOS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