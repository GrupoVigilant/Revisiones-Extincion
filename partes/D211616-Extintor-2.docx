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119-121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119-121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109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124-126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101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ENTREPLANTA ESC EMERG P1-P2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8771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MAQUINA DE TABACO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CENTRAL DE INCENDIOS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ENTRADA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CAJERO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COMERCIAL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216026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01/04/1997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COMERCIAL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PASILLO 14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PASILLO 11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SALA REY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P0 RESTAURANTE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