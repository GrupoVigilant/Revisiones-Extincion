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SALA JUNTAS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 ADMINISTRACION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ADMINISTRACION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ADMINISTRACION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ADMINISTRACION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433175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 1.1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 1.2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AULA 1.1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