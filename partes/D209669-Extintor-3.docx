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ESCUELA ANDALUZA DE SALUD PUBLICA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CAMPUS UNIVERSITARIO DE CARTUJA, 18011,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CAMPUS CARTUJA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DIRECCION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HALL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SECRETARIA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SECRETARIA DOCENCIA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FRENTE SALA 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FRENTE SALA 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PLAZA 36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CAFETERIA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CAFETERIA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4788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 SIST. INFORMACION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JUNTO OBSER. VIGILANCIA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PLAZA 70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 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9047635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INFORMATICA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07/08/18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