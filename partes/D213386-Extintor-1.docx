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ERAS DEL MOLINO, S/N, 18192, QUENTAR,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QUENTAR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591617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591615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TUMULO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