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ESCÚZAR,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23581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799649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213953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214118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TURBA HUESO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214070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TALCO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214452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92769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CASETA DE SEGURIDAD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712695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ZONA PALET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GASOIL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05/09/2017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CARTON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669777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BOTELLAS CRISTAL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GAS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27/07/18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Juan Pedro</w:t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