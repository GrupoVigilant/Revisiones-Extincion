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SERVILENS FIT AND COVER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ILUSTRACION, 12 PTS, 18016,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LABORATORIOS SERVILENS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