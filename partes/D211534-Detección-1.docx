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GIMNASIO TRIUNFO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ANCHA DE CAPUCHINOS, 7-9,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DETECCION DE INCENDIOS DE 10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MANUAL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OPTICOS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