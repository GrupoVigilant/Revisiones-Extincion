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I.E.S. ALONSO CANO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BLAS DE INFANTE, 28, 18650, DURCAL,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2ª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2ª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1ª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1ª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BAJA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BAJA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EXTRIOR JUNTO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TOMA FACHADA 70 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PATIO DE 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ALGIBE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DE AGUA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