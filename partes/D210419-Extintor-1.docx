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CP LAS NIEVES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REAL DE MALAGA, 136-138, 18110, LAS GABIAS,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PORTAL 136-138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136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 136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136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SALIDA PATIO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PISO 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138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 138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581873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SALIDA PATIO 138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ASCENSOR 138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PISO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PISO 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ASCENSOR 136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PISO 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ASCENSOR PISO 136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PISO 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PISO 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ASCENSOR 138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PISO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