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AGRICOLA PALOMA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LOS AREJOS, KM. 0,4, 30880, AGUILAS, MURCIA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CONVENCIONAL FIRECLASS J424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BARRERA DE DETECCION DE INCENDIOS MOTORIZADA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OPTICO CONVENCIONAL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