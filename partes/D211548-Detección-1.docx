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ING. TEC. SUPERIOR INFORMATICA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DANIEL SAUCEDO ARANDA, S/N, 18140, LA ZUBIA,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 - EDIFICIOS A-B 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DETECCION Y EXTINCION FC-330C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BATERIA 12V. 7A. 1065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FUENTE ALIMENTACION 24V 3 A Ref. FA2403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CAMPANA ALARMA 6 CK-406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EXTERIOR  P.- ROJO Mod. CF/S-A2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IONICO Mod. S60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TERMICO ANALOGICO XP95 Rf-93107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MANUAL METALICO 1469 SERIE CSA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BATERIA 12 V 7 A RF. BSLA-1270-CPB(6)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