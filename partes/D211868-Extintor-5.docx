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433718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51938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 TRANSFORMACION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ELECTRICO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