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SERVILENS FIT AND COVER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ILUSTRACION, 12 PTS, 18016,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LABORATORIOS SERVILENS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 INCENDIOS GEMINI DE 2 ZONAS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 OPTICOS DE INCENDIOS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PULSADORES REARMABLES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SIRENAS DE INTERIOR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 DETECCION MONOXIDO KILSEN 1Z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 DE MONOXIDO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