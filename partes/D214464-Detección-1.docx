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OPTICO ANALOGICO MORLEY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TERMICO ANALOGICO MORLEY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RV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ANALOGICO MORLEY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INTERIOR ANALOGICA MORLEY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BARRERAS DE INCENDIOS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RETENEDOR MODELO MEX 430 12/24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RETENEDOR 24V PUJERTA ABIERTA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FUENTE ALIMENTACION 24V M24 5F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 MORLEY DIMENSION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 MORLEY DIMENSION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FUENTE ALIMENTACION 24V M24 5F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12/09/18</w:t>
      </w:r>
      <w:r w:rsidR="009E7DF8">
        <w:rPr>
          <w:lang w:val="es-ES_tradnl"/>
        </w:rPr>
        <w:tab/>
        <w:t>602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