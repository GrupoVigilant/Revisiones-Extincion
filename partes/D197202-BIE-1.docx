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CONSERVATORIO PROFESIONAL DE DANZA REINA SOFIA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TORRE MACHUCA, S/N, 18008,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UNICA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BIE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FRENTE CONSERJERIA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JUNTO VEST. PROFESORES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JUNTO VEST. ALUMNOS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JUNTO AULA ANTONIO G.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VICENTE ESCUDERO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NUREYEV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MATILDE CORAL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BARYSHNIKOV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06/08/18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