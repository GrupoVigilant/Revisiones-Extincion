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263721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DOC EUROPEA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LANZA ROTA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ASCENSOR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263604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BIFURCACION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EDIFICION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