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REPARACIONES LOPEZ Y PEREZ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DE MURCIA, KM. 174,5, 18800, BAZA,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1071635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EXPOSICION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8613385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7659685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212516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