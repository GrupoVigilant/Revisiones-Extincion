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ARCS ESTUDIOS Y SERVICIOS TECNICOS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CALLE MAESTRANZA, 4, 1ª PLANTA, 29016, MALAGA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582967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CUARTO DIBUJO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FOTOCOPIADORA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583178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FOTOCOPIADORA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583232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582915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DESCANSO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583174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DESCANSO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583184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582544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583116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583054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01/08/18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>Juan Pedro JimÃ©nez</w:t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