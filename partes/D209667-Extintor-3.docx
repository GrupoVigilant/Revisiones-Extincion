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ESCUZAR,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EMPRESA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608469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608469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17997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DPTO DE CALIDAD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17997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DPTO DE CALIDAD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BODEGA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92081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LABORATORIO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92710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LABORATORIO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92778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LABORATORIO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608467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799661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27932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799978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NC10-CO2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608516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03/01/2018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ALMAZARA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