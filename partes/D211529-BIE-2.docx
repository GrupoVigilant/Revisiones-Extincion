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HOTEL ALHAMBRA PALACE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PLAZA ARQUITECTO GARCIA PAREDES, 1, 18009,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P-2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P-2 PASILLO MANTENIMIENTO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PATIO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PATIO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GRUPO DE PRESION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BOVEDA TERRAZA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I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VALVULA RETENCION
YORK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BOVEDA TERRAZA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>La bomba Jockey tira agua. Se debe de proceder a sustitución o reparación</w:t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13/08/18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