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7136633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287281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485854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SELF SERVICE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SELF SERVICE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720474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SELF SERVICE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TIENDA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DISCOTECA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23967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DISCOTECA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49391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486015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17569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473209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CRISTALES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