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CUARTO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B049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B039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B007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635078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B042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B032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 FRENTE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B028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