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19/04/2015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13/11/2007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21/08/2012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preuba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20/07/18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