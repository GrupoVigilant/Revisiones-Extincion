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GRANADA U.T.E.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ALFACAR, 28,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FERNANDO 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558917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590393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40266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590271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5046317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CUARTO CONTADORES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