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CP LAS NIEVES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REAL DE MALAGA, 136-138, 18110, LAS GABIAS,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PORTAL 136-138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6637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07/03/2018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P3 138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43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35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51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40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No Localizado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NL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7639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7656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