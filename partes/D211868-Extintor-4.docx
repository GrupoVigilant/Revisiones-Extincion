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ESCUELA ING. TEC. SUPERIOR INFORMATICA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PERIODISTA DANIEL SAUCEDO ARANDA, S/N, 18140, LA ZUBIA,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UNIVERSIDAD - EDIFICIOS A-B 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573772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AULA 3.6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673787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AULA 3.5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573777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AULA 3.4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573771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AULA 3.3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573806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AULA 3.2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673790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AULA 3.1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CONSERJERIA 3 P3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673417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CUARTO TECNICO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7837570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673791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AULA 2.1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76341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AULA 2.2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Dotación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DOT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573782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AULA 2.3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673795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AULA 2.4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435168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01/07/2016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673799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AULA 2.5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573789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AULA 2.6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07/08/18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