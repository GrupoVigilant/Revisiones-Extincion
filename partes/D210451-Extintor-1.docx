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SAN RAMON, 25,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CHURRIANA DE LA VEGA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6474321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COCHERA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6474336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TUMULO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701165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180599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