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ESPARTANOS Y REFORMAS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OLINDA, 13, P.I. OLINDA, 18197, PULIANAS,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SERVIDOR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RECEPCION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RECEPCION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2003249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SALIDA EMERGENCIA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711658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SALIDA EMERGENCIA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ASEOS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ESPERA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ESPERA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ESPERA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ESPERA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RAYOS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CUARTO ELECTRICO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ESCALERA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627975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DERECHA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627982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927979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SERVICIOS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