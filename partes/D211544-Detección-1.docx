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POLIGONO CAMPUS DE CARTUJA, S/N, 18012,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CAD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CONVENCIONAL DE 8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ELECTRONICA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