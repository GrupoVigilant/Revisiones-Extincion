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FEDERACION DE ORGANIZACIONES ANDALUZAS DE MAYORES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ROSA CHACEL, S/N, 18500, GUADIX,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135753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23466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23770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23773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23467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23787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23779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22448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FRENTE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23775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839161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01/08/2003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23765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