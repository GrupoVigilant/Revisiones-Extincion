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BODEGAS FONTE DEI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CALLE DR. HORCAJADAS, 10 , 18570 DEIFONTES (GRANADA)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BODEGAS FONTE DEI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0635068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BASCULA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232724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232776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laboratorio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232700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Nave fermentación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232705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Nave fermentación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232716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Nave barrica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232730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Nave barrica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Nc-5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051717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Embotelladora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232739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Embotelladora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232735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Embotelladora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232711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Cámara frigorífica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0635069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12/09/2018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Exterior junto cámara frigorífica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232765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de cata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07609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11/02/2014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Nave blancos-almacen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13/09/18</w:t>
      </w:r>
      <w:r w:rsidR="009E7DF8">
        <w:rPr>
          <w:lang w:val="es-ES_tradnl"/>
        </w:rPr>
        <w:tab/>
        <w:t>603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