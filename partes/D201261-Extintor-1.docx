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ESTACION ORNITOLOGICA DE PADUL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BAILEN A MOTRIL, KM. 153, 18640, PADUL,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44034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18/04/2018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44045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18/04/2018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44013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18/04/2018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44027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18/04/2018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18/04/2018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27617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18/04/2018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