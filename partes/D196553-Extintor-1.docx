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FUNERARIA ARMILLA FERMIN CRIADO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PLAZA BAJA, S/N, 18151, OGIJARES,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OGIJARES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6401075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701147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