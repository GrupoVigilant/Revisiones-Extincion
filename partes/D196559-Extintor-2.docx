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GRUAS GRANADA 2000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POLIGONO TECNOLOGICO DE OGIJARES, NAVE 32-A, 18151, OGIJARES,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..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PG-3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GR-14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22619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3 CHURRIANA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132983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GR-17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PG-3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GR-15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GR-30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PG-9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8313037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GR-02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PG-9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8313046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GR-02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441006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GR-17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441096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GR-17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538795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