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EXCMO. AYUNTAMIENTO DE NIVAR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PRETILES, 10, 18214, NIVAR,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03/08/2018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BAR PENSIONISTA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03/08/2018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BAR PENSIONISTA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124515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AYUNTAMIENTO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124727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AYUNTAMIENTO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627968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ESCUELA ADULTOS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USOS MULTIPLES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USOS MULTIPLES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USOS MULTIPLES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USOS MULTIPLES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U. MULTIPLES ARCHIVO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124524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CRISTO DE LA SALUD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124721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CRISTO DE LA SALUD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124643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CRISTO DE LA SALUD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123675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CRISTO DE LA SALUD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136897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12/02/2018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CRISTO DE LA SALUD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720701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COMEDOR COLEGIO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627983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CONSULTORIO MEDICO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7630-CLN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