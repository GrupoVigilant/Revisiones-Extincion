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B004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7193597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537988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1111169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CONTADORES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255201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LAVANDERIA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1471376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ENTREPLANTA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39894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537924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40265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EDIF 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