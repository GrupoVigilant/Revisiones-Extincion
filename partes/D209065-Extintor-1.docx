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GIMNASIO TRIUNFO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ANCHA DE CAPUCHINOS, 7-9,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6437467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FEMENINO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ARTES MARCIALES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MAQUINAS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MAQUINAS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