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GESTION Y EXPLOTACION DE RESTAURANTES S.L.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AUTOVIA A-92, KM. 192, 18300, LOJA, GRANADA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AREA DE SERVICIO Y HOTEL LOS ABADES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300933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P3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290309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RECEPCION/OFICINA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485978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P3 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485972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702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485868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485962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OFICINA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485971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485969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729898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P2 ALMACEN SABANAS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485982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ALMACEN SABANAS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640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01/04/2007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485908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 P-1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485876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 MEDINA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485964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MEDINA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712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01/01/2016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485960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P1 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485972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01/12/1999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JUNTO ASCENSOR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210394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01/01/2003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01/12/2014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PB SALON COLUMNAS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bookmarkStart w:id="0" w:name="_GoBack"/>
      <w:bookmarkEnd w:id="0"/>
      <w:r>
        <w:rPr>
          <w:lang w:val="es-ES_tradnl"/>
        </w:rPr>
        <w:tab/>
      </w:r>
      <w:r w:rsidR="009E7DF8">
        <w:rPr>
          <w:lang w:val="es-ES_tradnl"/>
        </w:rPr>
        <w:t>08/08/18</w:t>
      </w:r>
      <w:r w:rsidR="009E7DF8">
        <w:rPr>
          <w:lang w:val="es-ES_tradnl"/>
        </w:rPr>
        <w:tab/>
        <w:t/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Nº: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 xml:space="preserve">Nº: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0B0" w:rsidRDefault="00E600B0">
      <w:pPr>
        <w:spacing w:after="0" w:line="240" w:lineRule="auto"/>
      </w:pPr>
      <w:r>
        <w:separator/>
      </w:r>
    </w:p>
  </w:endnote>
  <w:endnote w:type="continuationSeparator" w:id="0">
    <w:p w:rsidR="00E600B0" w:rsidRDefault="00E60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0B0" w:rsidRDefault="00E600B0">
      <w:pPr>
        <w:spacing w:after="0" w:line="240" w:lineRule="auto"/>
      </w:pPr>
      <w:r>
        <w:separator/>
      </w:r>
    </w:p>
  </w:footnote>
  <w:footnote w:type="continuationSeparator" w:id="0">
    <w:p w:rsidR="00E600B0" w:rsidRDefault="00E60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AE1" w:rsidRDefault="00E600B0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61456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600B0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79291E2-81BA-49D1-B7B8-C506BC2AF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Jiménez Llorente</cp:lastModifiedBy>
  <cp:revision>31</cp:revision>
  <cp:lastPrinted>2018-05-29T08:25:00Z</cp:lastPrinted>
  <dcterms:created xsi:type="dcterms:W3CDTF">2017-10-02T10:32:00Z</dcterms:created>
  <dcterms:modified xsi:type="dcterms:W3CDTF">2018-08-03T11:39:00Z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