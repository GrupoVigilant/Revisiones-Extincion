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CONSERVATORIO PROFESIONAL DE DANZA REINA SOFIA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TORRE MACHUCA, S/N, 18008,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1099232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CONSERJERIA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705148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CONSERJERIA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1099247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1099405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1099267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1099168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1099246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1099253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1099251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1099347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92004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1099292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1099327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1099238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PROFESORES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1099243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1099244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91953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13/07/2017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