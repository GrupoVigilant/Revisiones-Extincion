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HOTEL ALHAMBRA PALACE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PLAZA ARQUITECTO GARCIA PAREDES, 1, 18009,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UNICA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CARPINTERIA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TEATRO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ESCENARIO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2207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CONTABILIDAD CAFETERIA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8188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CONTABILIDAD ARCHIVO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8063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1304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TERRAZA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 HAB 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8458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SALIDA DE EMERGENCIA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8075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8246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1192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PG-50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8096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1281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8122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JUNTO MAQ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472070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01/01/2015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CALDERAS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8001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 MANTENIMIENTO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F-6 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8006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22/06/2017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ROPA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13/08/18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