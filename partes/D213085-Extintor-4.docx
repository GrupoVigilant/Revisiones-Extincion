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 ABC 25KG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608516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60056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ALTILLO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18907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TRANSFORMADOR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RECOGIDA ACEITUNA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67085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PRESIÓN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GASOIL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214173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OF. PB ESTANTERIAS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OFIC. ARCHIVO/GARAJE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OFIC. BÁSCULA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18541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27/07/18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