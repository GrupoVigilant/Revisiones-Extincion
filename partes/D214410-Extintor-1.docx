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VELASCO CHAVES JOSE FRANCISCO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VIZCONDE DE RIAS N 35 BAJO , 18630 OTURA (GRANADA)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VELASCO CHAVES JOSE FRANCISCO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00737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00914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10/09/18</w:t>
      </w:r>
      <w:r w:rsidR="009E7DF8">
        <w:rPr>
          <w:lang w:val="es-ES_tradnl"/>
        </w:rPr>
        <w:tab/>
        <w:t>603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