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GABIA METAL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LOS RUBIALES, 20-22,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DESCANSO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22659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SERVIDOR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OFICINAS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RT+RC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19860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JUNTO 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JUNTO 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FONDO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366032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8220 FPW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1609 JHV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732907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