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SERVIOCIO LOS MONDRAGONES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GRAN VIA COLON, 14, PUERTA A, 18014,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GIMNASIO 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HALL-RECEPCIÓN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HALL-RECEPCIÓN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HALL-RECEPCIÓN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DIRECCION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ASESORIA DEPORTIVA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VESTUARIOS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SALA DIRIGIDAS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3850355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MASCULINO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FEMENINO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31/07/2014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