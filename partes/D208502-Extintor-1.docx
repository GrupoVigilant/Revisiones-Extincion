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PABELLON 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JUNTO BIE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JUNTO BIE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ASCENSOR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SALA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 G H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 G H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