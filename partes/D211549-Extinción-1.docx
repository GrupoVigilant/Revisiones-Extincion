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DELEGACION TERRITORIAL DE ECONOMIA E INNOVACION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PERIODISTA JOSE ANTONIO MESA GARCIA, 2, 18011,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C. PUBLICO FORM. EMPLEO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Extinción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EXTINCION SIEX -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04-67755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EXTINCION 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EXTINCION SIEX -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04-67569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EXTINCION 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EXTINCION SIEX -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04-67768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SIEX -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04-67656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SIEX -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04-67594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SIEX -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04-67791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SIEX -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04-67728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SIEX -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04-67559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