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BLOQUE EMERGENCIA MOD, FZS-1401-330 Lum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ANALOGICA ID1002/16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BATERIA 12V 6A FB-1206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ELECTRONICA DIRECCIONABLE ABS4/R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TERMOVELOCIMETRICO Ref FD851HTE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SENSOR ANALOGICO IONICO Ref CPX751E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DISPARON EXTINCION WY2001/SY/C Ref KYBB/C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CAMPANA INTERIOR 6 Ref BELL6-24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M,I TUBERIA TIPO SCH 40 DE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MUELLES HIDRAULICOS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RETENEDORES ELECTROMAGNETICOS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PAR. EXTINC. 5200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MAGNETOTERMICO 220V 10A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CODIFICADOR 8Z, V-PLEX DIP/PROG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EQUIPO DE RESPIRACION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