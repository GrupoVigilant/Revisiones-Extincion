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GRAFICAS EX 3.14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DERECHOS HUMANOS, 15, P.I. SAN CAYETANO, 18194, CHURRIANA DE LA VEGA,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PG12-ABC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276577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PG12-ABC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214192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PG12-ABC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905945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PG12-ABC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314183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6393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CASA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