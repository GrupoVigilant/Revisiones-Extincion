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601280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12904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213992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BOTELLAS CRISTAL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23581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