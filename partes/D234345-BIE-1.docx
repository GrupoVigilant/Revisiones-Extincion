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4432123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05/02/2014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26/07/18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 JimÃ©nez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