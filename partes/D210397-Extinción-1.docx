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SERVILENS FIT AND COVER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ILUSTRACION, 12 PTS, 18016,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LABORATORIOS SERVILENS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EXTINCION AGUILERA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BOTELLA DE EXTINCION DE 7 KG DE CO2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SONDAS TERMICAS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SISTEMA EXTICION MANUAL CON BOTELLA CO2 Y PALANCA DE DISPARO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