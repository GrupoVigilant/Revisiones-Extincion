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APARCAMIENTO SUBTERRANEO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676670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CENTRAL DE INCENDIOS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CENTRAL DE INCENDIOS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