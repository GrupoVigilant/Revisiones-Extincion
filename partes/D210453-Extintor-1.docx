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CP EDIFICIO ADRIANO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C/ GLORIA FUERTES, 2, 18194, CHURRIANA DE LA VEGA,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COMUNIDAD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2553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8989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8785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8611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01/06/2011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424146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418109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701149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91078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91105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06/08/18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