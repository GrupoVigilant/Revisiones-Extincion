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GRUAS GRANADA 2000 S.L.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C/ POLIGONO TECNOLOGICO DE OGIJARES, NAVE 32-A, 18151, OGIJARES,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UNICA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1569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NAVE 4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71325665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NAVE 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1177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NAVE 5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PG-3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2282732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GR-20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336731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GR-07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8313041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GR-03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1398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GR-05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PG-9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14308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GR-04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PG-9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1786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GR-04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104593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GR-24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PG-3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8171408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GR-26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PG-3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16116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GR-10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166297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VITO TALLER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PG-3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1435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..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PG-3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2804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GR-11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PG-3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6889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GR-18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PG-3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566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GR-25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7123499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TALLER CHURRIANA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336368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TALLER NAVE 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09/08/18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