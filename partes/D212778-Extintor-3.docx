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ARQUISOCIAL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AVDA. DEL PRADO, 79, 04738, LA GANGOSA, VICAR, ALMERIA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RESIDENCIA DE ANCIANOS FUENTE VICAR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SALA CINE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13459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COMEDOR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13421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COMEDOR 2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332444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01/01/2013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VESTUARIO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NC2-CO2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1321793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13419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13475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698373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TALLER-CALDERA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383926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PROPANO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315113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DEPOSITO PROPANO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07/08/18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