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DELEGACION TERRITORIAL DE ECONOMIA E INNOVACION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JOSE ANTONIO MESA GARCIA, 2,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C. PUBLICO FORM. EMPLEO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SOLDADURA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318555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SOLDADURA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338298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CUADRO ELECTRICO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COCHERA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132995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FRIO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56906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135948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338040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136122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AULA 4 FONTANERIA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AULA 4 FONTANERIA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132722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132939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CHAPA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135513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JARDIN-DEPOSITO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