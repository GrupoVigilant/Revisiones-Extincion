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AULA 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BAÑO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JUNTO HAB 129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382800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FRENTE HAB 108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JUNTO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375960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