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VEHICULOS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486654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R-5593-BBW / 3304-JBB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485252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R-5593-BBW / 3304-JBB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R-5594-BBW / 4053-DVK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R-5594-BBW / 4053-DVK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Se recomienda reemplazar el extintor con número de timbre 4458742 por problemas con el pestillo de seguridad.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30/07/18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 JimÃ©nez Llorente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