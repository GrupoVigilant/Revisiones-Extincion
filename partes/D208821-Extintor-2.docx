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CONSERVATORIO PROFESIONAL DE DANZA REINA SOFIA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TORRE MACHUCA, S/N, 18008,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ESCENARIO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