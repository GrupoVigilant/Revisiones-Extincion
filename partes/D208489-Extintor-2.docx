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EDIFICIO SAN JERONIMO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18010,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FRENTE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AULA 16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ESCALERAS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226107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FRENTE AULA 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FRENTE AULA 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FRENTE AULA 23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DPTO T5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AULA 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SALON DE GRADOS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635070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10026034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565950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AULA 28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SALA USOS MULTIPLES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669766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FRENTE AULA 13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AULA 22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