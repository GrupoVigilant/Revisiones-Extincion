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DOCUMENTACION CIENTIFICA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S/N,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6913810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276479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CUARTO DE LIMPIEZA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6913803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DOC EUROPEA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DOC EUROPEA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6956623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DESPACHO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6913804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DOC EUROPEA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