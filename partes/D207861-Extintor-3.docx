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DE ESTACIONAMIENTOS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RECOGIDAS, S/N, 18004,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TORRES NEPTUNO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219373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P-2 PLAZA 2153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P-2 PLAZA 2141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P-2 PLAZA 2350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2197376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P-2 SALIDA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P-2 PLAZA 2356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P-2 PLAZA 2271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P-2 PLAZA 2235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P-2 PLAZA 2342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2197380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P-2 PLAZA 2243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P-2 PLAZA 2333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P-2 PLAZA 2308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958110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C ARCHIVO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P-2 PLAZA 2320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2197371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P-2 PLAZA 2320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P-2 PLAZA 2327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958129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2197377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P-3 JUNTO SALIDA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