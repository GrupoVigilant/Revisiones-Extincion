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ARQUISOCIAL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DEL PRADO, 79, 04738, LA GANGOSA, VICAR, ALMERIA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DE ANCIANOS FUENTE VICAR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667829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ESCALERA DE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P4 ESCALERA DE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ENFERMERIA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AREA FORMACION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