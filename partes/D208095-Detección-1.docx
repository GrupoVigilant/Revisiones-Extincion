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CENTRO DOCUMENTACION CIENTIFICA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RECTOR LOPEZ ARGUETA, S/N, 18001,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INCENDIO 12Z CF/3,12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12V 7A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AMPLIACION PARA 2 ZONAS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CUADO SINOPTICO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RETENEDORES ELECTROMAGNETICOS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DETEC. IONICO KL-500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 MOD. 5300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DETEC. OPTICO KL-730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DETEC. Y EXTINCION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