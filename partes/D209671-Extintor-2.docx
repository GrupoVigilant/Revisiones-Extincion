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DELEGACION TERRITORIAL DE ECONOMIA E INNOVACION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JOSE ANTONIO MESA GARCIA, 2,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C. PUBLICO FORM. EMPLEO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135929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338035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 10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15302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132833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8 CARPINTERIA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8 CARPINTERIA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8 CARPINTERIA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8 CARPINTERIA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MECANICA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MECANICA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MECANICA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133306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MECANICA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3388038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132937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CARPINTERIA METALICA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CARPINTERIA METALICA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