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${nombre_titular}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${direccion}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${emplazamiento}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${tipo_revision}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${campo183}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${campo191}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${campo192}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${campo193}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${observaciones}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${fecha}</w:t>
      </w:r>
      <w:r w:rsidR="009E7DF8">
        <w:rPr>
          <w:lang w:val="es-ES_tradnl"/>
        </w:rPr>
        <w:tab/>
        <w:t>${tecnico}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${pag}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${pag}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${nombre_firma}</w:t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